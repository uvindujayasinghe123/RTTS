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528C79" w14:textId="56C6D2F9" w:rsidR="009B0674" w:rsidRDefault="00CC7B4D" w:rsidP="00C77E27">
      <w:pPr>
        <w:pStyle w:val="Title"/>
        <w:ind w:left="0"/>
      </w:pPr>
      <w:r>
        <w:rPr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3FB4DF" wp14:editId="58A1C62C">
                <wp:simplePos x="0" y="0"/>
                <wp:positionH relativeFrom="column">
                  <wp:posOffset>-619760</wp:posOffset>
                </wp:positionH>
                <wp:positionV relativeFrom="paragraph">
                  <wp:posOffset>8027896</wp:posOffset>
                </wp:positionV>
                <wp:extent cx="7144718" cy="588936"/>
                <wp:effectExtent l="0" t="0" r="0" b="190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4718" cy="588936"/>
                        </a:xfrm>
                        <a:prstGeom prst="rect">
                          <a:avLst/>
                        </a:prstGeom>
                        <a:solidFill>
                          <a:srgbClr val="FF5050">
                            <a:alpha val="61961"/>
                          </a:srgb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B688F1" w14:textId="7E0BC195" w:rsidR="00CC7B4D" w:rsidRPr="00CC7B4D" w:rsidRDefault="00CC7B4D" w:rsidP="00CC7B4D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</w:pPr>
                            <w:r w:rsidRPr="00CC7B4D">
                              <w:rPr>
                                <w:rFonts w:asciiTheme="majorHAnsi" w:hAnsiTheme="majorHAnsi" w:cstheme="majorHAnsi"/>
                                <w:sz w:val="40"/>
                                <w:szCs w:val="40"/>
                              </w:rPr>
                              <w:t>RTTS Train Tracking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3FB4DF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48.8pt;margin-top:632.1pt;width:562.6pt;height:46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" fillcolor="#ff5050" stroked="f" strokeweight=".5pt">
                <v:fill opacity="40606f"/>
                <v:textbox>
                  <w:txbxContent>
                    <w:p w14:paraId="6EB688F1" w14:textId="7E0BC195" w:rsidR="00CC7B4D" w:rsidRPr="00CC7B4D" w:rsidRDefault="00CC7B4D" w:rsidP="00CC7B4D">
                      <w:pPr>
                        <w:jc w:val="center"/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</w:pPr>
                      <w:r w:rsidRPr="00CC7B4D">
                        <w:rPr>
                          <w:rFonts w:asciiTheme="majorHAnsi" w:hAnsiTheme="majorHAnsi" w:cstheme="majorHAnsi"/>
                          <w:sz w:val="40"/>
                          <w:szCs w:val="40"/>
                        </w:rPr>
                        <w:t>RTTS Train Tracking System</w:t>
                      </w:r>
                    </w:p>
                  </w:txbxContent>
                </v:textbox>
              </v:shape>
            </w:pict>
          </mc:Fallback>
        </mc:AlternateContent>
      </w:r>
      <w:r w:rsidR="001954AF">
        <w:rPr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15B725" wp14:editId="58B25E07">
                <wp:simplePos x="0" y="0"/>
                <wp:positionH relativeFrom="column">
                  <wp:posOffset>3463925</wp:posOffset>
                </wp:positionH>
                <wp:positionV relativeFrom="paragraph">
                  <wp:posOffset>3129915</wp:posOffset>
                </wp:positionV>
                <wp:extent cx="3146156" cy="2185261"/>
                <wp:effectExtent l="0" t="0" r="0" b="571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6156" cy="21852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9714C4" w14:textId="066D12CA" w:rsidR="001954AF" w:rsidRDefault="001954AF">
                            <w:pPr>
                              <w:rPr>
                                <w:rFonts w:asciiTheme="majorHAnsi" w:hAnsiTheme="majorHAnsi" w:cstheme="majorHAnsi"/>
                                <w:sz w:val="120"/>
                                <w:szCs w:val="120"/>
                              </w:rPr>
                            </w:pPr>
                            <w:r w:rsidRPr="001954AF">
                              <w:rPr>
                                <w:rFonts w:asciiTheme="majorHAnsi" w:hAnsiTheme="majorHAnsi" w:cstheme="majorHAnsi"/>
                                <w:sz w:val="120"/>
                                <w:szCs w:val="120"/>
                              </w:rPr>
                              <w:t>User Manual</w:t>
                            </w:r>
                          </w:p>
                          <w:p w14:paraId="21767200" w14:textId="580040B1" w:rsidR="00CC7B4D" w:rsidRDefault="00CC7B4D">
                            <w:pPr>
                              <w:rPr>
                                <w:rFonts w:asciiTheme="majorHAnsi" w:hAnsiTheme="majorHAnsi" w:cstheme="majorHAnsi"/>
                                <w:sz w:val="120"/>
                                <w:szCs w:val="120"/>
                              </w:rPr>
                            </w:pPr>
                          </w:p>
                          <w:p w14:paraId="1CBEA636" w14:textId="58FB2C46" w:rsidR="00CC7B4D" w:rsidRDefault="00CC7B4D">
                            <w:pPr>
                              <w:rPr>
                                <w:rFonts w:asciiTheme="majorHAnsi" w:hAnsiTheme="majorHAnsi" w:cstheme="majorHAnsi"/>
                                <w:sz w:val="120"/>
                                <w:szCs w:val="120"/>
                              </w:rPr>
                            </w:pPr>
                          </w:p>
                          <w:p w14:paraId="36DE5E49" w14:textId="77777777" w:rsidR="00CC7B4D" w:rsidRPr="001954AF" w:rsidRDefault="00CC7B4D">
                            <w:pPr>
                              <w:rPr>
                                <w:rFonts w:asciiTheme="majorHAnsi" w:hAnsiTheme="majorHAnsi" w:cstheme="majorHAnsi"/>
                                <w:sz w:val="120"/>
                                <w:szCs w:val="1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B725" id="Text Box 2" o:spid="_x0000_s1027" type="#_x0000_t202" style="position:absolute;margin-left:272.75pt;margin-top:246.45pt;width:247.75pt;height:172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" fillcolor="white [3201]" stroked="f" strokeweight=".5pt">
                <v:textbox>
                  <w:txbxContent>
                    <w:p w14:paraId="539714C4" w14:textId="066D12CA" w:rsidR="001954AF" w:rsidRDefault="001954AF">
                      <w:pPr>
                        <w:rPr>
                          <w:rFonts w:asciiTheme="majorHAnsi" w:hAnsiTheme="majorHAnsi" w:cstheme="majorHAnsi"/>
                          <w:sz w:val="120"/>
                          <w:szCs w:val="120"/>
                        </w:rPr>
                      </w:pPr>
                      <w:r w:rsidRPr="001954AF">
                        <w:rPr>
                          <w:rFonts w:asciiTheme="majorHAnsi" w:hAnsiTheme="majorHAnsi" w:cstheme="majorHAnsi"/>
                          <w:sz w:val="120"/>
                          <w:szCs w:val="120"/>
                        </w:rPr>
                        <w:t>User Manual</w:t>
                      </w:r>
                    </w:p>
                    <w:p w14:paraId="21767200" w14:textId="580040B1" w:rsidR="00CC7B4D" w:rsidRDefault="00CC7B4D">
                      <w:pPr>
                        <w:rPr>
                          <w:rFonts w:asciiTheme="majorHAnsi" w:hAnsiTheme="majorHAnsi" w:cstheme="majorHAnsi"/>
                          <w:sz w:val="120"/>
                          <w:szCs w:val="120"/>
                        </w:rPr>
                      </w:pPr>
                    </w:p>
                    <w:p w14:paraId="1CBEA636" w14:textId="58FB2C46" w:rsidR="00CC7B4D" w:rsidRDefault="00CC7B4D">
                      <w:pPr>
                        <w:rPr>
                          <w:rFonts w:asciiTheme="majorHAnsi" w:hAnsiTheme="majorHAnsi" w:cstheme="majorHAnsi"/>
                          <w:sz w:val="120"/>
                          <w:szCs w:val="120"/>
                        </w:rPr>
                      </w:pPr>
                    </w:p>
                    <w:p w14:paraId="36DE5E49" w14:textId="77777777" w:rsidR="00CC7B4D" w:rsidRPr="001954AF" w:rsidRDefault="00CC7B4D">
                      <w:pPr>
                        <w:rPr>
                          <w:rFonts w:asciiTheme="majorHAnsi" w:hAnsiTheme="majorHAnsi" w:cstheme="majorHAnsi"/>
                          <w:sz w:val="120"/>
                          <w:szCs w:val="1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54AF">
        <w:br w:type="page"/>
      </w:r>
    </w:p>
    <w:sdt>
      <w:sdtPr>
        <w:id w:val="-191514745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caps w:val="0"/>
          <w:noProof/>
          <w:color w:val="auto"/>
        </w:rPr>
      </w:sdtEndPr>
      <w:sdtContent>
        <w:p w14:paraId="2B868C75" w14:textId="3173EA38" w:rsidR="00A90CDE" w:rsidRDefault="00A90CDE">
          <w:pPr>
            <w:pStyle w:val="TOCHeading"/>
          </w:pPr>
          <w:r>
            <w:t>Contents</w:t>
          </w:r>
        </w:p>
        <w:p w14:paraId="17C043B6" w14:textId="189C73F6" w:rsidR="00611EA1" w:rsidRDefault="00A90CDE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567030" w:history="1">
            <w:r w:rsidR="00611EA1" w:rsidRPr="00002DAB">
              <w:rPr>
                <w:rStyle w:val="Hyperlink"/>
                <w:noProof/>
              </w:rPr>
              <w:t>How Can I register to the System?</w:t>
            </w:r>
            <w:r w:rsidR="00611EA1">
              <w:rPr>
                <w:noProof/>
                <w:webHidden/>
              </w:rPr>
              <w:tab/>
            </w:r>
            <w:r w:rsidR="00611EA1">
              <w:rPr>
                <w:noProof/>
                <w:webHidden/>
              </w:rPr>
              <w:fldChar w:fldCharType="begin"/>
            </w:r>
            <w:r w:rsidR="00611EA1">
              <w:rPr>
                <w:noProof/>
                <w:webHidden/>
              </w:rPr>
              <w:instrText xml:space="preserve"> PAGEREF _Toc89567030 \h </w:instrText>
            </w:r>
            <w:r w:rsidR="00611EA1">
              <w:rPr>
                <w:noProof/>
                <w:webHidden/>
              </w:rPr>
            </w:r>
            <w:r w:rsidR="00611EA1"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2</w:t>
            </w:r>
            <w:r w:rsidR="00611EA1">
              <w:rPr>
                <w:noProof/>
                <w:webHidden/>
              </w:rPr>
              <w:fldChar w:fldCharType="end"/>
            </w:r>
          </w:hyperlink>
        </w:p>
        <w:p w14:paraId="45F250E5" w14:textId="4F340104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1" w:history="1">
            <w:r w:rsidRPr="00002DAB">
              <w:rPr>
                <w:rStyle w:val="Hyperlink"/>
                <w:noProof/>
              </w:rPr>
              <w:t>How Can I Log in to the System?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285F" w14:textId="44871D6C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2" w:history="1">
            <w:r w:rsidRPr="00002DAB">
              <w:rPr>
                <w:rStyle w:val="Hyperlink"/>
                <w:noProof/>
              </w:rPr>
              <w:t>How Can I Reset My Password If I Forgot the Password?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B3C7" w14:textId="76650994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3" w:history="1">
            <w:r w:rsidRPr="00002DAB">
              <w:rPr>
                <w:rStyle w:val="Hyperlink"/>
                <w:noProof/>
              </w:rPr>
              <w:t>How can I search for the Train?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8CF75" w14:textId="72CE8F5A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4" w:history="1">
            <w:r w:rsidRPr="00002DAB">
              <w:rPr>
                <w:rStyle w:val="Hyperlink"/>
                <w:noProof/>
              </w:rPr>
              <w:t>How can I view Train Timetable?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B8036" w14:textId="38142F93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5" w:history="1">
            <w:r w:rsidRPr="00002DAB">
              <w:rPr>
                <w:rStyle w:val="Hyperlink"/>
                <w:noProof/>
              </w:rPr>
              <w:t>How can I add Train News?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2871D" w14:textId="2215D2D2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6" w:history="1">
            <w:r w:rsidRPr="00002DAB">
              <w:rPr>
                <w:rStyle w:val="Hyperlink"/>
                <w:noProof/>
              </w:rPr>
              <w:t>How can I Add System Feedback?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621CD" w14:textId="186A135B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7" w:history="1">
            <w:r w:rsidRPr="00002DAB">
              <w:rPr>
                <w:rStyle w:val="Hyperlink"/>
                <w:noProof/>
              </w:rPr>
              <w:t>How can I View Tourism Places?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B8D24" w14:textId="086F9849" w:rsidR="00611EA1" w:rsidRDefault="00611EA1">
          <w:pPr>
            <w:pStyle w:val="TOC1"/>
            <w:tabs>
              <w:tab w:val="right" w:leader="dot" w:pos="7190"/>
            </w:tabs>
            <w:rPr>
              <w:noProof/>
              <w:lang w:val="en-GB" w:eastAsia="en-GB" w:bidi="si-LK"/>
            </w:rPr>
          </w:pPr>
          <w:hyperlink w:anchor="_Toc89567038" w:history="1">
            <w:r w:rsidRPr="00002DAB">
              <w:rPr>
                <w:rStyle w:val="Hyperlink"/>
                <w:noProof/>
              </w:rPr>
              <w:t>How can I Get user features?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_Toc89567038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6A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DFC21" w14:textId="7CC270F2" w:rsidR="00284851" w:rsidRDefault="00A90CDE" w:rsidP="00A90CDE">
          <w:r>
            <w:rPr>
              <w:b/>
              <w:bCs/>
              <w:noProof/>
            </w:rPr>
            <w:fldChar w:fldCharType="end"/>
          </w:r>
        </w:p>
      </w:sdtContent>
    </w:sdt>
    <w:p w14:paraId="212DB161" w14:textId="77777777" w:rsidR="00284851" w:rsidRDefault="00284851" w:rsidP="00C77E27">
      <w:pPr>
        <w:pStyle w:val="Title"/>
        <w:ind w:left="0"/>
      </w:pPr>
    </w:p>
    <w:p w14:paraId="58BE096A" w14:textId="77777777" w:rsidR="00284851" w:rsidRDefault="00284851" w:rsidP="00C77E27">
      <w:pPr>
        <w:pStyle w:val="Title"/>
        <w:ind w:left="0"/>
      </w:pPr>
    </w:p>
    <w:p w14:paraId="6CD31C65" w14:textId="77777777" w:rsidR="00284851" w:rsidRDefault="00284851" w:rsidP="00C77E27">
      <w:pPr>
        <w:pStyle w:val="Title"/>
        <w:ind w:left="0"/>
      </w:pPr>
    </w:p>
    <w:p w14:paraId="5A4EDEA6" w14:textId="1AFD101E" w:rsidR="004B666B" w:rsidRDefault="004B666B" w:rsidP="004B666B">
      <w:pPr>
        <w:pStyle w:val="Heading1"/>
      </w:pPr>
      <w:bookmarkStart w:id="0" w:name="_Toc89567030"/>
      <w:r w:rsidRPr="004B666B">
        <w:lastRenderedPageBreak/>
        <w:t xml:space="preserve">How Can I </w:t>
      </w:r>
      <w:r w:rsidR="00FF5944">
        <w:t>register</w:t>
      </w:r>
      <w:r w:rsidRPr="004B666B">
        <w:t xml:space="preserve"> to the System?</w:t>
      </w:r>
      <w:bookmarkEnd w:id="0"/>
    </w:p>
    <w:p w14:paraId="23BE45FD" w14:textId="77777777" w:rsidR="00ED3AC9" w:rsidRDefault="00ED3AC9" w:rsidP="00ED3AC9">
      <w:pPr>
        <w:rPr>
          <w:rFonts w:asciiTheme="majorHAnsi" w:eastAsiaTheme="majorEastAsia" w:hAnsiTheme="majorHAnsi" w:cstheme="majorBidi"/>
          <w:b/>
          <w:bCs/>
          <w:caps/>
          <w:color w:val="FFFFFF" w:themeColor="background1"/>
        </w:rPr>
      </w:pPr>
    </w:p>
    <w:p w14:paraId="303329E0" w14:textId="447151B0" w:rsidR="003E25D4" w:rsidRDefault="00C42F3C" w:rsidP="003E25D4">
      <w:pPr>
        <w:ind w:left="-142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V</w:t>
      </w:r>
      <w:r w:rsidRPr="00C42F3C">
        <w:rPr>
          <w:rFonts w:asciiTheme="majorHAnsi" w:eastAsiaTheme="majorEastAsia" w:hAnsiTheme="majorHAnsi" w:cstheme="majorBidi"/>
          <w:b/>
          <w:bCs/>
          <w:color w:val="000000" w:themeColor="text1"/>
        </w:rPr>
        <w:t>isit www.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RTTS</w:t>
      </w:r>
      <w:r w:rsidRPr="00C42F3C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.co &gt;&gt; click on the </w:t>
      </w:r>
      <w:r w:rsidR="00DD53B5" w:rsidRPr="00DD53B5">
        <w:rPr>
          <w:rFonts w:asciiTheme="majorHAnsi" w:eastAsiaTheme="majorEastAsia" w:hAnsiTheme="majorHAnsi" w:cstheme="majorBidi"/>
          <w:b/>
          <w:bCs/>
          <w:color w:val="000000" w:themeColor="text1"/>
        </w:rPr>
        <w:t>Register</w:t>
      </w:r>
      <w:r w:rsidRPr="00C42F3C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 button.</w:t>
      </w:r>
    </w:p>
    <w:p w14:paraId="179F7207" w14:textId="77777777" w:rsidR="00C87B84" w:rsidRDefault="00C87B84" w:rsidP="003E25D4">
      <w:pPr>
        <w:ind w:left="-142"/>
        <w:rPr>
          <w:rFonts w:asciiTheme="majorHAnsi" w:eastAsiaTheme="majorEastAsia" w:hAnsiTheme="majorHAnsi" w:cstheme="majorBidi"/>
          <w:b/>
          <w:bCs/>
          <w:color w:val="000000" w:themeColor="text1"/>
        </w:rPr>
      </w:pPr>
    </w:p>
    <w:p w14:paraId="0E67B1C1" w14:textId="4C61E9F0" w:rsidR="00435AD9" w:rsidRDefault="00435AD9" w:rsidP="007D38F8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78CEFB42" wp14:editId="02A69C0E">
            <wp:extent cx="6261955" cy="3119215"/>
            <wp:effectExtent l="19050" t="19050" r="24765" b="241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341" cy="31253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73601" w14:textId="77777777" w:rsidR="003E25D4" w:rsidRDefault="003E25D4" w:rsidP="00435AD9">
      <w:pPr>
        <w:rPr>
          <w:rFonts w:asciiTheme="majorHAnsi" w:eastAsiaTheme="majorEastAsia" w:hAnsiTheme="majorHAnsi" w:cstheme="majorBidi"/>
          <w:b/>
          <w:bCs/>
        </w:rPr>
      </w:pPr>
    </w:p>
    <w:p w14:paraId="0A5660FD" w14:textId="14C6A57C" w:rsidR="00435AD9" w:rsidRDefault="002D155E" w:rsidP="00435AD9">
      <w:pPr>
        <w:rPr>
          <w:rFonts w:asciiTheme="majorHAnsi" w:eastAsiaTheme="majorEastAsia" w:hAnsiTheme="majorHAnsi" w:cstheme="majorBidi"/>
          <w:b/>
          <w:bCs/>
        </w:rPr>
      </w:pPr>
      <w:r w:rsidRPr="002D155E">
        <w:rPr>
          <w:rFonts w:asciiTheme="majorHAnsi" w:eastAsiaTheme="majorEastAsia" w:hAnsiTheme="majorHAnsi" w:cstheme="majorBidi"/>
          <w:b/>
          <w:bCs/>
        </w:rPr>
        <w:t>Fill all the required details in the student registration form</w:t>
      </w:r>
      <w:r>
        <w:rPr>
          <w:rFonts w:asciiTheme="majorHAnsi" w:eastAsiaTheme="majorEastAsia" w:hAnsiTheme="majorHAnsi" w:cstheme="majorBidi"/>
          <w:b/>
          <w:bCs/>
        </w:rPr>
        <w:t>.</w:t>
      </w:r>
    </w:p>
    <w:p w14:paraId="0EE8D1D6" w14:textId="77777777" w:rsidR="003E25D4" w:rsidRDefault="003E25D4" w:rsidP="00435AD9">
      <w:pPr>
        <w:rPr>
          <w:rFonts w:asciiTheme="majorHAnsi" w:eastAsiaTheme="majorEastAsia" w:hAnsiTheme="majorHAnsi" w:cstheme="majorBidi"/>
          <w:b/>
          <w:bCs/>
        </w:rPr>
      </w:pPr>
    </w:p>
    <w:p w14:paraId="3D8223B2" w14:textId="53D89889" w:rsidR="002D155E" w:rsidRDefault="003E25D4" w:rsidP="00435AD9">
      <w:pPr>
        <w:rPr>
          <w:rFonts w:asciiTheme="majorHAnsi" w:eastAsiaTheme="majorEastAsia" w:hAnsiTheme="majorHAnsi" w:cstheme="majorBidi"/>
          <w:b/>
          <w:bCs/>
        </w:rPr>
      </w:pPr>
      <w:r>
        <w:rPr>
          <w:rFonts w:asciiTheme="majorHAnsi" w:eastAsiaTheme="majorEastAsia" w:hAnsiTheme="majorHAnsi" w:cstheme="majorBidi"/>
          <w:b/>
          <w:bCs/>
          <w:noProof/>
        </w:rPr>
        <w:drawing>
          <wp:inline distT="0" distB="0" distL="0" distR="0" wp14:anchorId="0BD57D7D" wp14:editId="09930CF5">
            <wp:extent cx="6301071" cy="3067685"/>
            <wp:effectExtent l="19050" t="19050" r="2413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34" cy="308597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CFE614" w14:textId="399607E7" w:rsidR="006D1FDF" w:rsidRDefault="00AF12D5" w:rsidP="006D1FDF">
      <w:pPr>
        <w:pStyle w:val="Heading1"/>
      </w:pPr>
      <w:bookmarkStart w:id="1" w:name="_Toc89567031"/>
      <w:r w:rsidRPr="00AF12D5">
        <w:lastRenderedPageBreak/>
        <w:t>How Can I Log in to the System?</w:t>
      </w:r>
      <w:bookmarkEnd w:id="1"/>
    </w:p>
    <w:p w14:paraId="3895CED5" w14:textId="77777777" w:rsidR="00AF12D5" w:rsidRPr="00AF12D5" w:rsidRDefault="00AF12D5" w:rsidP="00AF12D5"/>
    <w:p w14:paraId="57686F3B" w14:textId="5C64AA38" w:rsidR="00AF12D5" w:rsidRDefault="008447AE" w:rsidP="00AF12D5">
      <w:pPr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V</w:t>
      </w:r>
      <w:r w:rsidRPr="00AF12D5">
        <w:rPr>
          <w:rFonts w:asciiTheme="majorHAnsi" w:eastAsiaTheme="majorEastAsia" w:hAnsiTheme="majorHAnsi" w:cstheme="majorBidi"/>
          <w:b/>
          <w:bCs/>
          <w:color w:val="000000" w:themeColor="text1"/>
        </w:rPr>
        <w:t>isit www.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RTTS</w:t>
      </w:r>
      <w:r w:rsidRPr="00AF12D5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.co &gt;&gt; 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C</w:t>
      </w:r>
      <w:r w:rsidRPr="00AF12D5">
        <w:rPr>
          <w:rFonts w:asciiTheme="majorHAnsi" w:eastAsiaTheme="majorEastAsia" w:hAnsiTheme="majorHAnsi" w:cstheme="majorBidi"/>
          <w:b/>
          <w:bCs/>
          <w:color w:val="000000" w:themeColor="text1"/>
        </w:rPr>
        <w:t xml:space="preserve">lick on the </w:t>
      </w:r>
      <w:r>
        <w:rPr>
          <w:rFonts w:asciiTheme="majorHAnsi" w:eastAsiaTheme="majorEastAsia" w:hAnsiTheme="majorHAnsi" w:cstheme="majorBidi"/>
          <w:b/>
          <w:bCs/>
          <w:color w:val="000000" w:themeColor="text1"/>
        </w:rPr>
        <w:t>L</w:t>
      </w:r>
      <w:r w:rsidRPr="00AF12D5">
        <w:rPr>
          <w:rFonts w:asciiTheme="majorHAnsi" w:eastAsiaTheme="majorEastAsia" w:hAnsiTheme="majorHAnsi" w:cstheme="majorBidi"/>
          <w:b/>
          <w:bCs/>
          <w:color w:val="000000" w:themeColor="text1"/>
        </w:rPr>
        <w:t>og in button</w:t>
      </w:r>
    </w:p>
    <w:p w14:paraId="53A32D1C" w14:textId="77777777" w:rsidR="009060D7" w:rsidRPr="00AF12D5" w:rsidRDefault="009060D7" w:rsidP="00AF12D5">
      <w:pPr>
        <w:rPr>
          <w:rFonts w:asciiTheme="majorHAnsi" w:eastAsiaTheme="majorEastAsia" w:hAnsiTheme="majorHAnsi" w:cstheme="majorBidi"/>
          <w:b/>
          <w:bCs/>
          <w:caps/>
          <w:color w:val="000000" w:themeColor="text1"/>
        </w:rPr>
      </w:pPr>
    </w:p>
    <w:p w14:paraId="38EB43AD" w14:textId="67FC6426" w:rsidR="00AF12D5" w:rsidRDefault="00837160" w:rsidP="00AF12D5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589AEB42" wp14:editId="71D31FB7">
            <wp:extent cx="6287746" cy="3132077"/>
            <wp:effectExtent l="19050" t="19050" r="18415" b="1143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435" cy="31388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6F094" w14:textId="77777777" w:rsidR="00BC52F5" w:rsidRDefault="00BC52F5" w:rsidP="00BC52F5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</w:p>
    <w:p w14:paraId="292E9627" w14:textId="52C8CFC8" w:rsidR="00BC52F5" w:rsidRDefault="00BC52F5" w:rsidP="00BC52F5">
      <w:pPr>
        <w:rPr>
          <w:rFonts w:asciiTheme="majorHAnsi" w:hAnsiTheme="majorHAnsi" w:cstheme="majorHAnsi"/>
          <w:b/>
          <w:bCs/>
        </w:rPr>
      </w:pPr>
      <w:r w:rsidRPr="00BC52F5">
        <w:rPr>
          <w:rFonts w:asciiTheme="majorHAnsi" w:hAnsiTheme="majorHAnsi" w:cstheme="majorHAnsi"/>
          <w:b/>
          <w:bCs/>
        </w:rPr>
        <w:t>Enter your email &amp; password to Sign</w:t>
      </w:r>
      <w:r>
        <w:rPr>
          <w:rFonts w:asciiTheme="majorHAnsi" w:hAnsiTheme="majorHAnsi" w:cstheme="majorHAnsi"/>
          <w:b/>
          <w:bCs/>
        </w:rPr>
        <w:t>-</w:t>
      </w:r>
      <w:r w:rsidRPr="00BC52F5">
        <w:rPr>
          <w:rFonts w:asciiTheme="majorHAnsi" w:hAnsiTheme="majorHAnsi" w:cstheme="majorHAnsi"/>
          <w:b/>
          <w:bCs/>
        </w:rPr>
        <w:t>In to your Account</w:t>
      </w:r>
      <w:r>
        <w:rPr>
          <w:rFonts w:asciiTheme="majorHAnsi" w:hAnsiTheme="majorHAnsi" w:cstheme="majorHAnsi"/>
          <w:b/>
          <w:bCs/>
        </w:rPr>
        <w:t>.</w:t>
      </w:r>
    </w:p>
    <w:p w14:paraId="39F845E8" w14:textId="77777777" w:rsidR="009060D7" w:rsidRDefault="009060D7" w:rsidP="00BC52F5">
      <w:pPr>
        <w:rPr>
          <w:rFonts w:asciiTheme="majorHAnsi" w:hAnsiTheme="majorHAnsi" w:cstheme="majorHAnsi"/>
          <w:b/>
          <w:bCs/>
        </w:rPr>
      </w:pPr>
    </w:p>
    <w:p w14:paraId="06F003F5" w14:textId="08812603" w:rsidR="00BC52F5" w:rsidRDefault="009060D7" w:rsidP="00BC52F5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23A033EF" wp14:editId="20C62DBF">
            <wp:extent cx="6280021" cy="3057436"/>
            <wp:effectExtent l="19050" t="19050" r="26035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51" cy="30648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5FB5D" w14:textId="5C5B6673" w:rsidR="00793D81" w:rsidRDefault="008856D0" w:rsidP="00141A31">
      <w:pPr>
        <w:pStyle w:val="Heading1"/>
      </w:pPr>
      <w:bookmarkStart w:id="2" w:name="_Toc89567032"/>
      <w:r w:rsidRPr="008856D0">
        <w:lastRenderedPageBreak/>
        <w:t>How Can I Reset My Password If I Forgot the Password?</w:t>
      </w:r>
      <w:bookmarkEnd w:id="2"/>
    </w:p>
    <w:p w14:paraId="7ABD5883" w14:textId="77777777" w:rsidR="008856D0" w:rsidRDefault="008856D0" w:rsidP="008856D0"/>
    <w:p w14:paraId="60E2E03B" w14:textId="54D6D9BB" w:rsidR="00C32514" w:rsidRDefault="00C32514" w:rsidP="008856D0">
      <w:pPr>
        <w:rPr>
          <w:rFonts w:asciiTheme="majorHAnsi" w:hAnsiTheme="majorHAnsi" w:cstheme="majorHAnsi"/>
          <w:b/>
          <w:bCs/>
        </w:rPr>
      </w:pPr>
      <w:r w:rsidRPr="00C32514">
        <w:rPr>
          <w:rFonts w:asciiTheme="majorHAnsi" w:hAnsiTheme="majorHAnsi" w:cstheme="majorHAnsi"/>
          <w:b/>
          <w:bCs/>
        </w:rPr>
        <w:t>Visit www.</w:t>
      </w:r>
      <w:r>
        <w:rPr>
          <w:rFonts w:asciiTheme="majorHAnsi" w:hAnsiTheme="majorHAnsi" w:cstheme="majorHAnsi"/>
          <w:b/>
          <w:bCs/>
        </w:rPr>
        <w:t>RTTS</w:t>
      </w:r>
      <w:r w:rsidRPr="00C32514">
        <w:rPr>
          <w:rFonts w:asciiTheme="majorHAnsi" w:hAnsiTheme="majorHAnsi" w:cstheme="majorHAnsi"/>
          <w:b/>
          <w:bCs/>
        </w:rPr>
        <w:t>.co &gt;&gt; Click on the Log In button.</w:t>
      </w:r>
    </w:p>
    <w:p w14:paraId="2F167E2B" w14:textId="77777777" w:rsidR="00C32514" w:rsidRDefault="00C32514" w:rsidP="008856D0">
      <w:pPr>
        <w:rPr>
          <w:rFonts w:asciiTheme="majorHAnsi" w:hAnsiTheme="majorHAnsi" w:cstheme="majorHAnsi"/>
          <w:b/>
          <w:bCs/>
        </w:rPr>
      </w:pPr>
    </w:p>
    <w:p w14:paraId="2B6883A6" w14:textId="77777777" w:rsidR="00662662" w:rsidRDefault="00662662" w:rsidP="008856D0">
      <w:pPr>
        <w:rPr>
          <w:rFonts w:asciiTheme="majorHAnsi" w:hAnsiTheme="majorHAnsi" w:cstheme="majorHAnsi"/>
          <w:b/>
          <w:bCs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0BF50C72" wp14:editId="08D74231">
            <wp:extent cx="6240838" cy="3108711"/>
            <wp:effectExtent l="19050" t="19050" r="26670" b="158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787" cy="31131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57FDFD" w14:textId="77777777" w:rsidR="00662662" w:rsidRDefault="00662662" w:rsidP="00662662">
      <w:pPr>
        <w:rPr>
          <w:rFonts w:asciiTheme="majorHAnsi" w:hAnsiTheme="majorHAnsi" w:cstheme="majorHAnsi"/>
          <w:b/>
          <w:bCs/>
        </w:rPr>
      </w:pPr>
    </w:p>
    <w:p w14:paraId="31118C09" w14:textId="4763A05D" w:rsidR="00662662" w:rsidRDefault="004D61EA" w:rsidP="00662662">
      <w:pPr>
        <w:rPr>
          <w:rFonts w:asciiTheme="majorHAnsi" w:hAnsiTheme="majorHAnsi" w:cstheme="majorHAnsi"/>
          <w:b/>
          <w:bCs/>
        </w:rPr>
      </w:pPr>
      <w:r w:rsidRPr="004D61EA">
        <w:rPr>
          <w:rFonts w:asciiTheme="majorHAnsi" w:hAnsiTheme="majorHAnsi" w:cstheme="majorHAnsi"/>
          <w:b/>
          <w:bCs/>
        </w:rPr>
        <w:t>Click on the “</w:t>
      </w:r>
      <w:r w:rsidR="0040707A" w:rsidRPr="0040707A">
        <w:rPr>
          <w:rFonts w:asciiTheme="majorHAnsi" w:hAnsiTheme="majorHAnsi" w:cstheme="majorHAnsi"/>
          <w:b/>
          <w:bCs/>
        </w:rPr>
        <w:t>Forgot Password</w:t>
      </w:r>
      <w:r w:rsidRPr="004D61EA">
        <w:rPr>
          <w:rFonts w:asciiTheme="majorHAnsi" w:hAnsiTheme="majorHAnsi" w:cstheme="majorHAnsi"/>
          <w:b/>
          <w:bCs/>
        </w:rPr>
        <w:t>” to reset your password</w:t>
      </w:r>
    </w:p>
    <w:p w14:paraId="19231AC9" w14:textId="77777777" w:rsidR="004D61EA" w:rsidRDefault="004D61EA" w:rsidP="00662662">
      <w:pPr>
        <w:rPr>
          <w:rFonts w:asciiTheme="majorHAnsi" w:hAnsiTheme="majorHAnsi" w:cstheme="majorHAnsi"/>
          <w:b/>
          <w:bCs/>
        </w:rPr>
      </w:pPr>
    </w:p>
    <w:p w14:paraId="61D50B38" w14:textId="71878A95" w:rsidR="004D61EA" w:rsidRDefault="00947BF6" w:rsidP="00662662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1E318FCC" wp14:editId="3B35ADC5">
            <wp:extent cx="6259830" cy="3047606"/>
            <wp:effectExtent l="19050" t="19050" r="26670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780" cy="30539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BD936" w14:textId="2FB59ADF" w:rsidR="0038283A" w:rsidRDefault="0038283A" w:rsidP="0038283A">
      <w:pPr>
        <w:ind w:right="-2581"/>
        <w:rPr>
          <w:rFonts w:asciiTheme="majorHAnsi" w:hAnsiTheme="majorHAnsi" w:cstheme="majorHAnsi"/>
          <w:b/>
          <w:bCs/>
        </w:rPr>
      </w:pPr>
      <w:r w:rsidRPr="0038283A">
        <w:rPr>
          <w:rFonts w:asciiTheme="majorHAnsi" w:hAnsiTheme="majorHAnsi" w:cstheme="majorHAnsi"/>
          <w:b/>
          <w:bCs/>
        </w:rPr>
        <w:lastRenderedPageBreak/>
        <w:t>Enter your account email address &amp; Click on the “Send Email” button</w:t>
      </w:r>
    </w:p>
    <w:p w14:paraId="6FAC3065" w14:textId="77777777" w:rsidR="0038283A" w:rsidRDefault="0038283A" w:rsidP="0038283A">
      <w:pPr>
        <w:ind w:right="-2581"/>
        <w:rPr>
          <w:rFonts w:asciiTheme="majorHAnsi" w:hAnsiTheme="majorHAnsi" w:cstheme="majorHAnsi"/>
          <w:b/>
          <w:bCs/>
        </w:rPr>
      </w:pPr>
    </w:p>
    <w:p w14:paraId="51AF9339" w14:textId="14B14C9A" w:rsidR="00ED1493" w:rsidRDefault="0069176E" w:rsidP="00662662">
      <w:pPr>
        <w:rPr>
          <w:rFonts w:asciiTheme="majorHAnsi" w:hAnsiTheme="majorHAnsi" w:cstheme="majorHAnsi"/>
          <w:b/>
          <w:bCs/>
          <w:noProof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003E8455" wp14:editId="577EB334">
            <wp:extent cx="6210834" cy="3012518"/>
            <wp:effectExtent l="19050" t="19050" r="19050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763" cy="30216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9E6367" w14:textId="77777777" w:rsidR="0038283A" w:rsidRDefault="0038283A" w:rsidP="0038283A">
      <w:pPr>
        <w:rPr>
          <w:rFonts w:asciiTheme="majorHAnsi" w:hAnsiTheme="majorHAnsi" w:cstheme="majorHAnsi"/>
          <w:b/>
          <w:bCs/>
          <w:noProof/>
        </w:rPr>
      </w:pPr>
    </w:p>
    <w:p w14:paraId="6618F079" w14:textId="796EBCD8" w:rsidR="0038283A" w:rsidRPr="00801490" w:rsidRDefault="00AB6914" w:rsidP="0038283A">
      <w:pPr>
        <w:rPr>
          <w:rFonts w:asciiTheme="majorHAnsi" w:hAnsiTheme="majorHAnsi" w:cstheme="majorHAnsi"/>
          <w:b/>
          <w:bCs/>
        </w:rPr>
      </w:pPr>
      <w:r w:rsidRPr="00801490">
        <w:rPr>
          <w:rFonts w:asciiTheme="majorHAnsi" w:hAnsiTheme="majorHAnsi" w:cstheme="majorHAnsi"/>
          <w:b/>
          <w:bCs/>
        </w:rPr>
        <w:t>Now check your email inbox to get a reset password link</w:t>
      </w:r>
    </w:p>
    <w:p w14:paraId="10177F7B" w14:textId="77777777" w:rsidR="00AB6914" w:rsidRPr="00801490" w:rsidRDefault="00AB6914" w:rsidP="0038283A">
      <w:pPr>
        <w:rPr>
          <w:rFonts w:asciiTheme="majorHAnsi" w:hAnsiTheme="majorHAnsi" w:cstheme="majorHAnsi"/>
          <w:b/>
          <w:bCs/>
        </w:rPr>
      </w:pPr>
    </w:p>
    <w:p w14:paraId="51422074" w14:textId="50F6F35B" w:rsidR="00AB6914" w:rsidRPr="00801490" w:rsidRDefault="00AB6914" w:rsidP="0038283A">
      <w:pPr>
        <w:rPr>
          <w:rFonts w:asciiTheme="majorHAnsi" w:hAnsiTheme="majorHAnsi" w:cstheme="majorHAnsi"/>
          <w:b/>
          <w:bCs/>
        </w:rPr>
      </w:pPr>
      <w:r w:rsidRPr="00801490">
        <w:rPr>
          <w:rFonts w:asciiTheme="majorHAnsi" w:hAnsiTheme="majorHAnsi" w:cstheme="majorHAnsi"/>
          <w:b/>
          <w:bCs/>
        </w:rPr>
        <w:t>Open the “Password Reset Request” email</w:t>
      </w:r>
    </w:p>
    <w:p w14:paraId="132318FD" w14:textId="77777777" w:rsidR="00AB6914" w:rsidRPr="00801490" w:rsidRDefault="00AB6914" w:rsidP="0038283A">
      <w:pPr>
        <w:rPr>
          <w:rFonts w:asciiTheme="majorHAnsi" w:hAnsiTheme="majorHAnsi" w:cstheme="majorHAnsi"/>
          <w:b/>
          <w:bCs/>
        </w:rPr>
      </w:pPr>
    </w:p>
    <w:p w14:paraId="181048F1" w14:textId="77777777" w:rsidR="00801490" w:rsidRPr="00801490" w:rsidRDefault="00801490" w:rsidP="00801490">
      <w:pPr>
        <w:rPr>
          <w:rFonts w:asciiTheme="majorHAnsi" w:hAnsiTheme="majorHAnsi" w:cstheme="majorHAnsi"/>
          <w:b/>
          <w:bCs/>
        </w:rPr>
      </w:pPr>
      <w:r w:rsidRPr="00801490">
        <w:rPr>
          <w:rFonts w:asciiTheme="majorHAnsi" w:hAnsiTheme="majorHAnsi" w:cstheme="majorHAnsi"/>
          <w:b/>
          <w:bCs/>
        </w:rPr>
        <w:t>Click on the link to reset your password</w:t>
      </w:r>
    </w:p>
    <w:p w14:paraId="43CB052A" w14:textId="77777777" w:rsidR="00801490" w:rsidRPr="00801490" w:rsidRDefault="00801490" w:rsidP="00801490">
      <w:pPr>
        <w:rPr>
          <w:rFonts w:asciiTheme="majorHAnsi" w:hAnsiTheme="majorHAnsi" w:cstheme="majorHAnsi"/>
          <w:b/>
          <w:bCs/>
        </w:rPr>
      </w:pPr>
    </w:p>
    <w:p w14:paraId="56EA4A72" w14:textId="099DFB55" w:rsidR="00AB6914" w:rsidRDefault="00801490" w:rsidP="00801490">
      <w:pPr>
        <w:rPr>
          <w:rFonts w:asciiTheme="majorHAnsi" w:hAnsiTheme="majorHAnsi" w:cstheme="majorHAnsi"/>
          <w:b/>
          <w:bCs/>
        </w:rPr>
      </w:pPr>
      <w:r w:rsidRPr="00801490">
        <w:rPr>
          <w:rFonts w:asciiTheme="majorHAnsi" w:hAnsiTheme="majorHAnsi" w:cstheme="majorHAnsi"/>
          <w:b/>
          <w:bCs/>
        </w:rPr>
        <w:t xml:space="preserve">After successful reset your </w:t>
      </w:r>
      <w:r>
        <w:rPr>
          <w:rFonts w:asciiTheme="majorHAnsi" w:hAnsiTheme="majorHAnsi" w:cstheme="majorHAnsi"/>
          <w:b/>
          <w:bCs/>
        </w:rPr>
        <w:t>P</w:t>
      </w:r>
      <w:r w:rsidRPr="00801490">
        <w:rPr>
          <w:rFonts w:asciiTheme="majorHAnsi" w:hAnsiTheme="majorHAnsi" w:cstheme="majorHAnsi"/>
          <w:b/>
          <w:bCs/>
        </w:rPr>
        <w:t>assword you will redirect to your Account Dashboard</w:t>
      </w:r>
    </w:p>
    <w:p w14:paraId="7168690C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18611D9D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51DBE6C5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7C91DAA1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1DC017B4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353CB22C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3E703B30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4F1F64F3" w14:textId="77777777" w:rsidR="00E93C34" w:rsidRDefault="00E93C34" w:rsidP="00801490">
      <w:pPr>
        <w:rPr>
          <w:rFonts w:asciiTheme="majorHAnsi" w:hAnsiTheme="majorHAnsi" w:cstheme="majorHAnsi"/>
          <w:b/>
          <w:bCs/>
        </w:rPr>
      </w:pPr>
    </w:p>
    <w:p w14:paraId="53DF6D79" w14:textId="35346284" w:rsidR="00E93C34" w:rsidRDefault="00E93C34" w:rsidP="00801490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 w:type="page"/>
      </w:r>
    </w:p>
    <w:p w14:paraId="35B43A98" w14:textId="353B399D" w:rsidR="00E93C34" w:rsidRDefault="00333344" w:rsidP="00E93C34">
      <w:pPr>
        <w:pStyle w:val="Heading1"/>
      </w:pPr>
      <w:bookmarkStart w:id="3" w:name="_Toc89567033"/>
      <w:r w:rsidRPr="00333344">
        <w:lastRenderedPageBreak/>
        <w:t>How can I search for the Train?</w:t>
      </w:r>
      <w:bookmarkEnd w:id="3"/>
    </w:p>
    <w:p w14:paraId="2CD2EB59" w14:textId="77777777" w:rsidR="00333344" w:rsidRPr="00333344" w:rsidRDefault="00333344" w:rsidP="00333344"/>
    <w:p w14:paraId="5A9766A1" w14:textId="50E7FEE8" w:rsidR="00333344" w:rsidRPr="00F66F60" w:rsidRDefault="00F66F60" w:rsidP="00333344">
      <w:pPr>
        <w:tabs>
          <w:tab w:val="left" w:pos="2073"/>
        </w:tabs>
        <w:rPr>
          <w:rFonts w:asciiTheme="majorHAnsi" w:hAnsiTheme="majorHAnsi" w:cstheme="majorHAnsi"/>
          <w:b/>
          <w:bCs/>
        </w:rPr>
      </w:pPr>
      <w:r w:rsidRPr="00F66F60">
        <w:rPr>
          <w:rFonts w:asciiTheme="majorHAnsi" w:hAnsiTheme="majorHAnsi" w:cstheme="majorHAnsi"/>
          <w:b/>
          <w:bCs/>
        </w:rPr>
        <w:t>Visit www.RTTS.co &gt;&gt; Click on the From Dropdown button.</w:t>
      </w:r>
    </w:p>
    <w:p w14:paraId="47AE7BA1" w14:textId="77777777" w:rsidR="00F66F60" w:rsidRDefault="00F66F60" w:rsidP="00333344">
      <w:pPr>
        <w:tabs>
          <w:tab w:val="left" w:pos="2073"/>
        </w:tabs>
      </w:pPr>
    </w:p>
    <w:p w14:paraId="4CABF889" w14:textId="45CC14F1" w:rsidR="005B0B26" w:rsidRDefault="00050F8A" w:rsidP="00333344">
      <w:pPr>
        <w:tabs>
          <w:tab w:val="left" w:pos="2073"/>
        </w:tabs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0092BC9E" wp14:editId="60E1EBC7">
            <wp:extent cx="6212417" cy="3042675"/>
            <wp:effectExtent l="19050" t="19050" r="17145" b="247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15" cy="30493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A04252" w14:textId="77777777" w:rsidR="003C6383" w:rsidRDefault="003C6383" w:rsidP="00FC540B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</w:p>
    <w:p w14:paraId="482B4C2D" w14:textId="57BAEA83" w:rsidR="006800B7" w:rsidRDefault="00DB1D4E" w:rsidP="00FC540B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  <w:r w:rsidRPr="00DB1D4E"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t xml:space="preserve">Click on the </w:t>
      </w: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t xml:space="preserve">To </w:t>
      </w:r>
      <w:r w:rsidRPr="00DB1D4E"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t>Dropdown button.</w:t>
      </w:r>
    </w:p>
    <w:p w14:paraId="2F6CA0A5" w14:textId="77777777" w:rsidR="006800B7" w:rsidRDefault="006800B7" w:rsidP="00FC540B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</w:p>
    <w:p w14:paraId="59EFD4DF" w14:textId="798809A8" w:rsidR="00FC540B" w:rsidRDefault="006800B7" w:rsidP="00FC540B">
      <w:r>
        <w:rPr>
          <w:noProof/>
        </w:rPr>
        <w:drawing>
          <wp:inline distT="0" distB="0" distL="0" distR="0" wp14:anchorId="7C2DCF68" wp14:editId="53E5AF13">
            <wp:extent cx="6231255" cy="3063173"/>
            <wp:effectExtent l="19050" t="19050" r="17145" b="234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793" cy="30668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3AA38" w14:textId="775AF5EC" w:rsidR="00DB1D4E" w:rsidRDefault="00ED1A57" w:rsidP="00FC54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47A485" wp14:editId="0C1879CE">
            <wp:extent cx="6170083" cy="3045121"/>
            <wp:effectExtent l="19050" t="19050" r="21590" b="222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816" cy="30489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D5452" w14:textId="77777777" w:rsidR="00A67606" w:rsidRPr="00A67606" w:rsidRDefault="00A67606" w:rsidP="00A67606"/>
    <w:p w14:paraId="3BD0E867" w14:textId="2F1B84FD" w:rsidR="00A67606" w:rsidRDefault="00A67606" w:rsidP="00A67606">
      <w:pPr>
        <w:ind w:right="-2439"/>
        <w:rPr>
          <w:rFonts w:asciiTheme="majorHAnsi" w:hAnsiTheme="majorHAnsi" w:cstheme="majorHAnsi"/>
          <w:b/>
          <w:bCs/>
        </w:rPr>
      </w:pPr>
      <w:r w:rsidRPr="00A67606">
        <w:rPr>
          <w:rFonts w:asciiTheme="majorHAnsi" w:hAnsiTheme="majorHAnsi" w:cstheme="majorHAnsi"/>
          <w:b/>
          <w:bCs/>
        </w:rPr>
        <w:t>Indicates the train route and the time it will take for the train to arrive.</w:t>
      </w:r>
    </w:p>
    <w:p w14:paraId="4F29FB8E" w14:textId="77777777" w:rsidR="00A67606" w:rsidRDefault="00A67606" w:rsidP="00A67606">
      <w:pPr>
        <w:ind w:right="-2439"/>
        <w:rPr>
          <w:rFonts w:asciiTheme="majorHAnsi" w:hAnsiTheme="majorHAnsi" w:cstheme="majorHAnsi"/>
          <w:b/>
          <w:bCs/>
        </w:rPr>
      </w:pPr>
    </w:p>
    <w:p w14:paraId="73776E37" w14:textId="4D41E3C4" w:rsidR="00A67606" w:rsidRDefault="00A67606" w:rsidP="00A67606">
      <w:pPr>
        <w:ind w:right="-2439"/>
        <w:rPr>
          <w:rFonts w:asciiTheme="majorHAnsi" w:hAnsiTheme="majorHAnsi" w:cstheme="majorHAnsi"/>
          <w:b/>
          <w:bCs/>
          <w:noProof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69DD2B67" wp14:editId="7A5444EF">
            <wp:extent cx="6169660" cy="3021734"/>
            <wp:effectExtent l="19050" t="19050" r="2159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861" cy="30257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9C8A3" w14:textId="77777777" w:rsidR="00A67606" w:rsidRPr="00A67606" w:rsidRDefault="00A67606" w:rsidP="00A67606">
      <w:pPr>
        <w:rPr>
          <w:rFonts w:asciiTheme="majorHAnsi" w:hAnsiTheme="majorHAnsi" w:cstheme="majorHAnsi"/>
        </w:rPr>
      </w:pPr>
    </w:p>
    <w:p w14:paraId="10001261" w14:textId="0AC026FC" w:rsidR="00A67606" w:rsidRDefault="00A67606" w:rsidP="00A67606">
      <w:pPr>
        <w:tabs>
          <w:tab w:val="left" w:pos="4213"/>
        </w:tabs>
        <w:rPr>
          <w:rFonts w:asciiTheme="majorHAnsi" w:hAnsiTheme="majorHAnsi" w:cstheme="majorHAnsi"/>
          <w:b/>
          <w:bCs/>
          <w:noProof/>
        </w:rPr>
      </w:pPr>
    </w:p>
    <w:p w14:paraId="7A434061" w14:textId="77777777" w:rsidR="004839BB" w:rsidRDefault="004839BB" w:rsidP="00A67606">
      <w:pPr>
        <w:tabs>
          <w:tab w:val="left" w:pos="4213"/>
        </w:tabs>
        <w:rPr>
          <w:rFonts w:asciiTheme="majorHAnsi" w:hAnsiTheme="majorHAnsi" w:cstheme="majorHAnsi"/>
          <w:b/>
          <w:bCs/>
          <w:noProof/>
        </w:rPr>
      </w:pPr>
    </w:p>
    <w:p w14:paraId="6DD858EF" w14:textId="77777777" w:rsidR="004839BB" w:rsidRDefault="004839BB" w:rsidP="00A67606">
      <w:pPr>
        <w:tabs>
          <w:tab w:val="left" w:pos="4213"/>
        </w:tabs>
        <w:rPr>
          <w:rFonts w:asciiTheme="majorHAnsi" w:hAnsiTheme="majorHAnsi" w:cstheme="majorHAnsi"/>
          <w:b/>
          <w:bCs/>
          <w:noProof/>
        </w:rPr>
      </w:pPr>
    </w:p>
    <w:p w14:paraId="5B098A3A" w14:textId="49B3B3AB" w:rsidR="004839BB" w:rsidRDefault="00201F81" w:rsidP="005E5FF1">
      <w:pPr>
        <w:pStyle w:val="Heading1"/>
      </w:pPr>
      <w:bookmarkStart w:id="4" w:name="_Toc89567034"/>
      <w:r w:rsidRPr="00201F81">
        <w:lastRenderedPageBreak/>
        <w:t>How can I view Train Timetable?</w:t>
      </w:r>
      <w:bookmarkEnd w:id="4"/>
    </w:p>
    <w:p w14:paraId="45FE1C6B" w14:textId="77777777" w:rsidR="00201F81" w:rsidRDefault="00201F81" w:rsidP="00201F81">
      <w:pPr>
        <w:rPr>
          <w:rFonts w:asciiTheme="majorHAnsi" w:eastAsiaTheme="majorEastAsia" w:hAnsiTheme="majorHAnsi" w:cstheme="majorBidi"/>
          <w:b/>
          <w:bCs/>
          <w:caps/>
          <w:color w:val="FFFFFF" w:themeColor="background1"/>
        </w:rPr>
      </w:pPr>
    </w:p>
    <w:p w14:paraId="2E9F0D9B" w14:textId="739BFB2B" w:rsidR="00201F81" w:rsidRDefault="00F0233C" w:rsidP="00201F81">
      <w:pPr>
        <w:rPr>
          <w:rFonts w:asciiTheme="majorHAnsi" w:hAnsiTheme="majorHAnsi" w:cstheme="majorHAnsi"/>
          <w:b/>
          <w:bCs/>
        </w:rPr>
      </w:pPr>
      <w:r w:rsidRPr="00F0233C">
        <w:rPr>
          <w:rFonts w:asciiTheme="majorHAnsi" w:hAnsiTheme="majorHAnsi" w:cstheme="majorHAnsi"/>
          <w:b/>
          <w:bCs/>
        </w:rPr>
        <w:t>Visit www.RTTS.co &gt;&gt; Click on the Search Type Dropdown button.</w:t>
      </w:r>
    </w:p>
    <w:p w14:paraId="096A1FEC" w14:textId="77777777" w:rsidR="00F0233C" w:rsidRDefault="00F0233C" w:rsidP="00201F81">
      <w:pPr>
        <w:rPr>
          <w:rFonts w:asciiTheme="majorHAnsi" w:hAnsiTheme="majorHAnsi" w:cstheme="majorHAnsi"/>
          <w:b/>
          <w:bCs/>
        </w:rPr>
      </w:pPr>
    </w:p>
    <w:p w14:paraId="7C2F6E52" w14:textId="7238DB13" w:rsidR="00F0233C" w:rsidRDefault="00157A01" w:rsidP="00201F81">
      <w:pPr>
        <w:rPr>
          <w:rFonts w:asciiTheme="majorHAnsi" w:hAnsiTheme="majorHAnsi" w:cstheme="majorHAnsi"/>
          <w:b/>
          <w:bCs/>
          <w:noProof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46A1F7E0" wp14:editId="087E4BE5">
            <wp:extent cx="6178550" cy="3026088"/>
            <wp:effectExtent l="19050" t="19050" r="12700" b="222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81" cy="30296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7A275" w14:textId="77777777" w:rsidR="00157A01" w:rsidRDefault="00157A01" w:rsidP="00157A01">
      <w:pPr>
        <w:rPr>
          <w:rFonts w:asciiTheme="majorHAnsi" w:hAnsiTheme="majorHAnsi" w:cstheme="majorHAnsi"/>
          <w:b/>
          <w:bCs/>
          <w:noProof/>
        </w:rPr>
      </w:pPr>
    </w:p>
    <w:p w14:paraId="37955FBF" w14:textId="30E0B99B" w:rsidR="00157A01" w:rsidRDefault="00157A01" w:rsidP="00157A01">
      <w:pPr>
        <w:tabs>
          <w:tab w:val="left" w:pos="2533"/>
        </w:tabs>
        <w:rPr>
          <w:rFonts w:asciiTheme="majorHAnsi" w:hAnsiTheme="majorHAnsi" w:cstheme="majorHAnsi"/>
          <w:b/>
          <w:bCs/>
        </w:rPr>
      </w:pPr>
      <w:r w:rsidRPr="00157A01">
        <w:rPr>
          <w:rFonts w:asciiTheme="majorHAnsi" w:hAnsiTheme="majorHAnsi" w:cstheme="majorHAnsi"/>
          <w:b/>
          <w:bCs/>
        </w:rPr>
        <w:t>Check the Train with Time or Train Number.</w:t>
      </w:r>
    </w:p>
    <w:p w14:paraId="69267BE0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1C357D84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319EBD2A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70EDFAED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1045EA89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605AA281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2E219407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695E37C7" w14:textId="77777777" w:rsidR="00492862" w:rsidRPr="00492862" w:rsidRDefault="00492862" w:rsidP="00492862">
      <w:pPr>
        <w:rPr>
          <w:rFonts w:asciiTheme="majorHAnsi" w:hAnsiTheme="majorHAnsi" w:cstheme="majorHAnsi"/>
        </w:rPr>
      </w:pPr>
    </w:p>
    <w:p w14:paraId="2523ED31" w14:textId="77777777" w:rsidR="00492862" w:rsidRDefault="00492862" w:rsidP="00492862">
      <w:pPr>
        <w:rPr>
          <w:rFonts w:asciiTheme="majorHAnsi" w:hAnsiTheme="majorHAnsi" w:cstheme="majorHAnsi"/>
          <w:b/>
          <w:bCs/>
        </w:rPr>
      </w:pPr>
    </w:p>
    <w:p w14:paraId="725F8DB7" w14:textId="77777777" w:rsidR="00492862" w:rsidRDefault="00492862" w:rsidP="00492862">
      <w:pPr>
        <w:rPr>
          <w:rFonts w:asciiTheme="majorHAnsi" w:hAnsiTheme="majorHAnsi" w:cstheme="majorHAnsi"/>
          <w:b/>
          <w:bCs/>
        </w:rPr>
      </w:pPr>
    </w:p>
    <w:p w14:paraId="004E26BE" w14:textId="51310A02" w:rsidR="00492862" w:rsidRDefault="00492862" w:rsidP="00492862">
      <w:pPr>
        <w:tabs>
          <w:tab w:val="left" w:pos="1093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</w:p>
    <w:p w14:paraId="4EA96920" w14:textId="77777777" w:rsidR="00492862" w:rsidRDefault="00492862" w:rsidP="00492862">
      <w:pPr>
        <w:tabs>
          <w:tab w:val="left" w:pos="1093"/>
        </w:tabs>
        <w:rPr>
          <w:rFonts w:asciiTheme="majorHAnsi" w:hAnsiTheme="majorHAnsi" w:cstheme="majorHAnsi"/>
        </w:rPr>
      </w:pPr>
    </w:p>
    <w:p w14:paraId="3EF7E196" w14:textId="77777777" w:rsidR="00492862" w:rsidRDefault="00492862" w:rsidP="00492862">
      <w:pPr>
        <w:tabs>
          <w:tab w:val="left" w:pos="1093"/>
        </w:tabs>
        <w:rPr>
          <w:rFonts w:asciiTheme="majorHAnsi" w:hAnsiTheme="majorHAnsi" w:cstheme="majorHAnsi"/>
        </w:rPr>
      </w:pPr>
    </w:p>
    <w:p w14:paraId="080C6592" w14:textId="77777777" w:rsidR="00492862" w:rsidRDefault="00492862" w:rsidP="00492862">
      <w:pPr>
        <w:tabs>
          <w:tab w:val="left" w:pos="1093"/>
        </w:tabs>
        <w:rPr>
          <w:rFonts w:asciiTheme="majorHAnsi" w:hAnsiTheme="majorHAnsi" w:cstheme="majorHAnsi"/>
        </w:rPr>
      </w:pPr>
    </w:p>
    <w:p w14:paraId="6A623CBA" w14:textId="5FD97087" w:rsidR="00492862" w:rsidRDefault="004C4F10" w:rsidP="00492862">
      <w:pPr>
        <w:pStyle w:val="Heading1"/>
      </w:pPr>
      <w:bookmarkStart w:id="5" w:name="_Toc89567035"/>
      <w:r w:rsidRPr="004C4F10">
        <w:lastRenderedPageBreak/>
        <w:t>How can I add Train News?</w:t>
      </w:r>
      <w:bookmarkEnd w:id="5"/>
    </w:p>
    <w:p w14:paraId="38B0A27B" w14:textId="77777777" w:rsidR="004C4F10" w:rsidRPr="004C4F10" w:rsidRDefault="004C4F10" w:rsidP="004C4F10"/>
    <w:p w14:paraId="652E8F09" w14:textId="638F064F" w:rsidR="004C4F10" w:rsidRPr="004F16DB" w:rsidRDefault="004F16DB" w:rsidP="004C4F10">
      <w:pPr>
        <w:rPr>
          <w:rFonts w:asciiTheme="majorHAnsi" w:hAnsiTheme="majorHAnsi" w:cstheme="majorHAnsi"/>
          <w:b/>
          <w:bCs/>
        </w:rPr>
      </w:pPr>
      <w:r w:rsidRPr="004F16DB">
        <w:rPr>
          <w:rFonts w:asciiTheme="majorHAnsi" w:hAnsiTheme="majorHAnsi" w:cstheme="majorHAnsi"/>
          <w:b/>
          <w:bCs/>
        </w:rPr>
        <w:t>Visit www.RTTS.co &gt;&gt; Click on the Log In button.</w:t>
      </w:r>
    </w:p>
    <w:p w14:paraId="7C4CF283" w14:textId="77777777" w:rsidR="00F05068" w:rsidRDefault="00F05068" w:rsidP="004C4F10"/>
    <w:p w14:paraId="4036DC91" w14:textId="13B87940" w:rsidR="00F05068" w:rsidRDefault="00F05068" w:rsidP="004C4F10"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2710462C" wp14:editId="7B98253D">
            <wp:extent cx="6195483" cy="3086165"/>
            <wp:effectExtent l="19050" t="19050" r="15240" b="190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394" cy="309060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77A035" w14:textId="77777777" w:rsidR="004F16DB" w:rsidRDefault="004F16DB" w:rsidP="004C4F10"/>
    <w:p w14:paraId="6668DBF4" w14:textId="5800C592" w:rsidR="004F16DB" w:rsidRPr="00920A30" w:rsidRDefault="00920A30" w:rsidP="004C4F10">
      <w:pPr>
        <w:rPr>
          <w:rFonts w:asciiTheme="majorHAnsi" w:hAnsiTheme="majorHAnsi" w:cstheme="majorHAnsi"/>
          <w:b/>
          <w:bCs/>
        </w:rPr>
      </w:pPr>
      <w:r w:rsidRPr="00920A30">
        <w:rPr>
          <w:rFonts w:asciiTheme="majorHAnsi" w:hAnsiTheme="majorHAnsi" w:cstheme="majorHAnsi"/>
          <w:b/>
          <w:bCs/>
        </w:rPr>
        <w:t>Enter your email &amp; password to Sign-In into your Account.</w:t>
      </w:r>
    </w:p>
    <w:p w14:paraId="392F8D87" w14:textId="77777777" w:rsidR="00F00B94" w:rsidRDefault="00F00B94" w:rsidP="004C4F10"/>
    <w:p w14:paraId="108EABD3" w14:textId="4C627506" w:rsidR="00F00B94" w:rsidRDefault="00F00B94" w:rsidP="004C4F10"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783049EF" wp14:editId="1C5962CF">
            <wp:extent cx="6195060" cy="3015777"/>
            <wp:effectExtent l="19050" t="19050" r="15240" b="1333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04" cy="302266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99C4D0" w14:textId="088317AA" w:rsidR="00651E1A" w:rsidRDefault="00BB30F6" w:rsidP="004C4F10">
      <w:r>
        <w:rPr>
          <w:noProof/>
        </w:rPr>
        <w:lastRenderedPageBreak/>
        <w:drawing>
          <wp:inline distT="0" distB="0" distL="0" distR="0" wp14:anchorId="713EE9F3" wp14:editId="00F30FCC">
            <wp:extent cx="6217613" cy="3056467"/>
            <wp:effectExtent l="19050" t="19050" r="1206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799" cy="3063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19F3A" w14:textId="77777777" w:rsidR="00BB30F6" w:rsidRDefault="00BB30F6" w:rsidP="004C4F10"/>
    <w:p w14:paraId="362D7F76" w14:textId="689A305C" w:rsidR="00BB30F6" w:rsidRDefault="00473CD3" w:rsidP="004C4F10">
      <w:pPr>
        <w:rPr>
          <w:rFonts w:asciiTheme="majorHAnsi" w:hAnsiTheme="majorHAnsi" w:cstheme="majorHAnsi"/>
          <w:b/>
          <w:bCs/>
        </w:rPr>
      </w:pPr>
      <w:r w:rsidRPr="00473CD3">
        <w:rPr>
          <w:rFonts w:asciiTheme="majorHAnsi" w:hAnsiTheme="majorHAnsi" w:cstheme="majorHAnsi"/>
          <w:b/>
          <w:bCs/>
        </w:rPr>
        <w:t>Add your NEWS and Click on the "Add" button</w:t>
      </w:r>
      <w:r>
        <w:rPr>
          <w:rFonts w:asciiTheme="majorHAnsi" w:hAnsiTheme="majorHAnsi" w:cstheme="majorHAnsi"/>
          <w:b/>
          <w:bCs/>
        </w:rPr>
        <w:t>.</w:t>
      </w:r>
    </w:p>
    <w:p w14:paraId="2FA0B590" w14:textId="77777777" w:rsidR="00473CD3" w:rsidRDefault="00473CD3" w:rsidP="004C4F10">
      <w:pPr>
        <w:rPr>
          <w:rFonts w:asciiTheme="majorHAnsi" w:hAnsiTheme="majorHAnsi" w:cstheme="majorHAnsi"/>
          <w:b/>
          <w:bCs/>
        </w:rPr>
      </w:pPr>
    </w:p>
    <w:p w14:paraId="27AF48BD" w14:textId="4426F94E" w:rsidR="00473CD3" w:rsidRDefault="00473CD3" w:rsidP="004C4F10">
      <w:pPr>
        <w:rPr>
          <w:rFonts w:asciiTheme="majorHAnsi" w:hAnsiTheme="majorHAnsi" w:cstheme="majorHAnsi"/>
          <w:b/>
          <w:bCs/>
          <w:noProof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48A434B8" wp14:editId="5B6EF0D3">
            <wp:extent cx="6236253" cy="3054350"/>
            <wp:effectExtent l="19050" t="1905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669" cy="30619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B6A73" w14:textId="77777777" w:rsidR="00E73206" w:rsidRDefault="00E73206" w:rsidP="00E73206">
      <w:pPr>
        <w:rPr>
          <w:rFonts w:asciiTheme="majorHAnsi" w:hAnsiTheme="majorHAnsi" w:cstheme="majorHAnsi"/>
          <w:b/>
          <w:bCs/>
          <w:noProof/>
        </w:rPr>
      </w:pPr>
    </w:p>
    <w:p w14:paraId="179C2C8D" w14:textId="77777777" w:rsidR="00E73206" w:rsidRDefault="00E73206" w:rsidP="00E73206">
      <w:pPr>
        <w:ind w:firstLine="720"/>
        <w:rPr>
          <w:rFonts w:asciiTheme="majorHAnsi" w:hAnsiTheme="majorHAnsi" w:cstheme="majorHAnsi"/>
        </w:rPr>
      </w:pPr>
    </w:p>
    <w:p w14:paraId="2706E910" w14:textId="77777777" w:rsidR="00E73206" w:rsidRDefault="00E73206" w:rsidP="00E73206">
      <w:pPr>
        <w:ind w:firstLine="720"/>
        <w:rPr>
          <w:rFonts w:asciiTheme="majorHAnsi" w:hAnsiTheme="majorHAnsi" w:cstheme="majorHAnsi"/>
        </w:rPr>
      </w:pPr>
    </w:p>
    <w:p w14:paraId="44935958" w14:textId="77777777" w:rsidR="00E73206" w:rsidRDefault="00E73206" w:rsidP="00E73206">
      <w:pPr>
        <w:ind w:firstLine="720"/>
        <w:rPr>
          <w:rFonts w:asciiTheme="majorHAnsi" w:hAnsiTheme="majorHAnsi" w:cstheme="majorHAnsi"/>
        </w:rPr>
      </w:pPr>
    </w:p>
    <w:p w14:paraId="5A7F244C" w14:textId="47E39705" w:rsidR="00E73206" w:rsidRDefault="0078154A" w:rsidP="00E73206">
      <w:pPr>
        <w:pStyle w:val="Heading1"/>
      </w:pPr>
      <w:bookmarkStart w:id="6" w:name="_Toc89567036"/>
      <w:r w:rsidRPr="0078154A">
        <w:lastRenderedPageBreak/>
        <w:t>H</w:t>
      </w:r>
      <w:r w:rsidR="00611EA1">
        <w:t>ow</w:t>
      </w:r>
      <w:r w:rsidRPr="0078154A">
        <w:t xml:space="preserve"> </w:t>
      </w:r>
      <w:r w:rsidR="00611EA1">
        <w:t>can</w:t>
      </w:r>
      <w:r w:rsidRPr="0078154A">
        <w:t xml:space="preserve"> I </w:t>
      </w:r>
      <w:r w:rsidR="00611EA1">
        <w:t>Add</w:t>
      </w:r>
      <w:r w:rsidRPr="0078154A">
        <w:t xml:space="preserve"> System Feedback?</w:t>
      </w:r>
      <w:bookmarkEnd w:id="6"/>
    </w:p>
    <w:p w14:paraId="640A92FC" w14:textId="77777777" w:rsidR="00B600BD" w:rsidRPr="00B600BD" w:rsidRDefault="00B600BD" w:rsidP="00B600BD"/>
    <w:p w14:paraId="0EBAC9FA" w14:textId="1970926C" w:rsidR="00B600BD" w:rsidRPr="00B32010" w:rsidRDefault="00B32010" w:rsidP="00B600BD">
      <w:pPr>
        <w:rPr>
          <w:rFonts w:asciiTheme="majorHAnsi" w:eastAsiaTheme="majorEastAsia" w:hAnsiTheme="majorHAnsi" w:cstheme="majorBidi"/>
          <w:b/>
          <w:bCs/>
          <w:caps/>
        </w:rPr>
      </w:pPr>
      <w:r w:rsidRPr="00B32010">
        <w:rPr>
          <w:rFonts w:asciiTheme="majorHAnsi" w:eastAsiaTheme="majorEastAsia" w:hAnsiTheme="majorHAnsi" w:cstheme="majorBidi"/>
          <w:b/>
          <w:bCs/>
          <w:caps/>
        </w:rPr>
        <w:t>Visit www.RTTS.co &gt;&gt; Click on the Log In button.</w:t>
      </w:r>
    </w:p>
    <w:p w14:paraId="4F97F723" w14:textId="77777777" w:rsidR="0078154A" w:rsidRDefault="0078154A" w:rsidP="00B600BD">
      <w:pPr>
        <w:rPr>
          <w:rFonts w:asciiTheme="majorHAnsi" w:eastAsiaTheme="majorEastAsia" w:hAnsiTheme="majorHAnsi" w:cstheme="majorBidi"/>
          <w:b/>
          <w:bCs/>
          <w:caps/>
          <w:color w:val="FFFFFF" w:themeColor="background1"/>
        </w:rPr>
      </w:pPr>
    </w:p>
    <w:p w14:paraId="1A49B0BE" w14:textId="180E2040" w:rsidR="0078154A" w:rsidRDefault="0078154A" w:rsidP="00B600BD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70F7E5B4" wp14:editId="3F94A4FF">
            <wp:extent cx="6170083" cy="3073658"/>
            <wp:effectExtent l="19050" t="19050" r="21590" b="1270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370" cy="307778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544515" w14:textId="77777777" w:rsidR="00B32010" w:rsidRPr="00B32010" w:rsidRDefault="00B32010" w:rsidP="00B32010"/>
    <w:p w14:paraId="7CA756B3" w14:textId="42660F19" w:rsidR="00B32010" w:rsidRDefault="00B32010" w:rsidP="00B32010">
      <w:pPr>
        <w:rPr>
          <w:rFonts w:asciiTheme="majorHAnsi" w:hAnsiTheme="majorHAnsi" w:cstheme="majorHAnsi"/>
          <w:b/>
          <w:bCs/>
        </w:rPr>
      </w:pPr>
      <w:r w:rsidRPr="00B32010">
        <w:rPr>
          <w:rFonts w:asciiTheme="majorHAnsi" w:hAnsiTheme="majorHAnsi" w:cstheme="majorHAnsi"/>
          <w:b/>
          <w:bCs/>
        </w:rPr>
        <w:t>Enter your email &amp; password to Sign-In into your Account.</w:t>
      </w:r>
    </w:p>
    <w:p w14:paraId="0E13FE25" w14:textId="77777777" w:rsidR="00B32010" w:rsidRDefault="00B32010" w:rsidP="00B32010">
      <w:pPr>
        <w:rPr>
          <w:rFonts w:asciiTheme="majorHAnsi" w:hAnsiTheme="majorHAnsi" w:cstheme="majorHAnsi"/>
          <w:b/>
          <w:bCs/>
        </w:rPr>
      </w:pPr>
    </w:p>
    <w:p w14:paraId="78487C86" w14:textId="19D9F832" w:rsidR="00B32010" w:rsidRDefault="00B32010" w:rsidP="00B32010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5A135FAB" wp14:editId="23F06017">
            <wp:extent cx="6187667" cy="3012016"/>
            <wp:effectExtent l="19050" t="19050" r="22860" b="1714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970" cy="301849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A5789" w14:textId="3B849EE7" w:rsidR="00D263B9" w:rsidRDefault="00AE7DFC" w:rsidP="00B32010">
      <w:pPr>
        <w:rPr>
          <w:rFonts w:asciiTheme="majorHAnsi" w:hAnsiTheme="majorHAnsi" w:cstheme="majorHAnsi"/>
          <w:b/>
          <w:bCs/>
        </w:rPr>
      </w:pPr>
      <w:r w:rsidRPr="00AE7DFC">
        <w:rPr>
          <w:rFonts w:asciiTheme="majorHAnsi" w:hAnsiTheme="majorHAnsi" w:cstheme="majorHAnsi"/>
          <w:b/>
          <w:bCs/>
        </w:rPr>
        <w:lastRenderedPageBreak/>
        <w:t>Add your Feedback and Click on the "ADD FEEDBACK" button</w:t>
      </w:r>
    </w:p>
    <w:p w14:paraId="0E173ECC" w14:textId="77777777" w:rsidR="00AE7DFC" w:rsidRDefault="00AE7DFC" w:rsidP="00B32010">
      <w:pPr>
        <w:rPr>
          <w:rFonts w:asciiTheme="majorHAnsi" w:hAnsiTheme="majorHAnsi" w:cstheme="majorHAnsi"/>
          <w:b/>
          <w:bCs/>
        </w:rPr>
      </w:pPr>
    </w:p>
    <w:p w14:paraId="617DE6E5" w14:textId="62674EB6" w:rsidR="00AE7DFC" w:rsidRDefault="001E0BDF" w:rsidP="00B32010">
      <w:pPr>
        <w:rPr>
          <w:rFonts w:asciiTheme="majorHAnsi" w:hAnsiTheme="majorHAnsi" w:cstheme="majorHAnsi"/>
          <w:b/>
          <w:bCs/>
          <w:noProof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620C0BAF" wp14:editId="1863FDAB">
            <wp:extent cx="6170083" cy="2998762"/>
            <wp:effectExtent l="19050" t="19050" r="2159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670" cy="30039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EE5142" w14:textId="77777777" w:rsidR="001E0BDF" w:rsidRPr="001E0BDF" w:rsidRDefault="001E0BDF" w:rsidP="001E0BDF">
      <w:pPr>
        <w:rPr>
          <w:rFonts w:asciiTheme="majorHAnsi" w:hAnsiTheme="majorHAnsi" w:cstheme="majorHAnsi"/>
        </w:rPr>
      </w:pPr>
    </w:p>
    <w:p w14:paraId="3DAEEB58" w14:textId="77777777" w:rsidR="001E0BDF" w:rsidRDefault="001E0BDF" w:rsidP="001E0BDF">
      <w:pPr>
        <w:rPr>
          <w:rFonts w:asciiTheme="majorHAnsi" w:hAnsiTheme="majorHAnsi" w:cstheme="majorHAnsi"/>
          <w:b/>
          <w:bCs/>
          <w:noProof/>
        </w:rPr>
      </w:pPr>
    </w:p>
    <w:p w14:paraId="38D809D9" w14:textId="52FE9AAE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</w:p>
    <w:p w14:paraId="46EB680B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262D2DD8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124EB183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49891BDB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5E81D784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48BAB0D9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72AD0A16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1CA0793D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6E06F035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1D7BF5C6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3BCEC4EC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7DA003C4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46295D75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78713C0E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1A1F6969" w14:textId="77777777" w:rsidR="001E0BDF" w:rsidRDefault="001E0BDF" w:rsidP="001E0BDF">
      <w:pPr>
        <w:tabs>
          <w:tab w:val="left" w:pos="4533"/>
        </w:tabs>
        <w:rPr>
          <w:rFonts w:asciiTheme="majorHAnsi" w:hAnsiTheme="majorHAnsi" w:cstheme="majorHAnsi"/>
        </w:rPr>
      </w:pPr>
    </w:p>
    <w:p w14:paraId="38B6B733" w14:textId="58312FB2" w:rsidR="001E0BDF" w:rsidRDefault="00AC2BA9" w:rsidP="00C12E81">
      <w:pPr>
        <w:pStyle w:val="Heading1"/>
      </w:pPr>
      <w:bookmarkStart w:id="7" w:name="_Toc89567037"/>
      <w:r w:rsidRPr="00AC2BA9">
        <w:lastRenderedPageBreak/>
        <w:t>H</w:t>
      </w:r>
      <w:r w:rsidR="00611EA1">
        <w:t>ow</w:t>
      </w:r>
      <w:r w:rsidRPr="00AC2BA9">
        <w:t xml:space="preserve"> </w:t>
      </w:r>
      <w:r w:rsidR="00611EA1">
        <w:t>can</w:t>
      </w:r>
      <w:r w:rsidRPr="00AC2BA9">
        <w:t xml:space="preserve"> I </w:t>
      </w:r>
      <w:r w:rsidR="00611EA1">
        <w:t>View</w:t>
      </w:r>
      <w:r w:rsidRPr="00AC2BA9">
        <w:t xml:space="preserve"> Tourism Places?</w:t>
      </w:r>
      <w:bookmarkEnd w:id="7"/>
    </w:p>
    <w:p w14:paraId="283075A5" w14:textId="77777777" w:rsidR="00AC2BA9" w:rsidRDefault="00AC2BA9" w:rsidP="00AC2BA9">
      <w:pPr>
        <w:rPr>
          <w:rFonts w:asciiTheme="majorHAnsi" w:eastAsiaTheme="majorEastAsia" w:hAnsiTheme="majorHAnsi" w:cstheme="majorBidi"/>
          <w:b/>
          <w:bCs/>
          <w:caps/>
          <w:color w:val="FFFFFF" w:themeColor="background1"/>
        </w:rPr>
      </w:pPr>
    </w:p>
    <w:p w14:paraId="26673B01" w14:textId="0C06CA19" w:rsidR="00AC2BA9" w:rsidRDefault="00AC2BA9" w:rsidP="00AC2BA9">
      <w:pPr>
        <w:rPr>
          <w:rFonts w:asciiTheme="majorHAnsi" w:hAnsiTheme="majorHAnsi" w:cstheme="majorHAnsi"/>
          <w:b/>
          <w:bCs/>
        </w:rPr>
      </w:pPr>
      <w:r w:rsidRPr="00AC2BA9">
        <w:rPr>
          <w:rFonts w:asciiTheme="majorHAnsi" w:hAnsiTheme="majorHAnsi" w:cstheme="majorHAnsi"/>
          <w:b/>
          <w:bCs/>
        </w:rPr>
        <w:t>Visit www.RTTS.co &gt;&gt; Click on the Log In button.</w:t>
      </w:r>
    </w:p>
    <w:p w14:paraId="7F3D4F5E" w14:textId="77777777" w:rsidR="00AC2BA9" w:rsidRDefault="00AC2BA9" w:rsidP="00AC2BA9">
      <w:pPr>
        <w:rPr>
          <w:rFonts w:asciiTheme="majorHAnsi" w:hAnsiTheme="majorHAnsi" w:cstheme="majorHAnsi"/>
          <w:b/>
          <w:bCs/>
        </w:rPr>
      </w:pPr>
    </w:p>
    <w:p w14:paraId="1318E58D" w14:textId="5456D5DC" w:rsidR="00AC2BA9" w:rsidRDefault="00AC2BA9" w:rsidP="00AC2BA9">
      <w:pPr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22573409" wp14:editId="61AC0FF8">
            <wp:extent cx="6189133" cy="3094567"/>
            <wp:effectExtent l="0" t="0" r="254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5621" cy="309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B07" w14:textId="77777777" w:rsidR="00AC2BA9" w:rsidRDefault="00AC2BA9" w:rsidP="00AC2BA9">
      <w:pPr>
        <w:rPr>
          <w:rFonts w:asciiTheme="majorHAnsi" w:hAnsiTheme="majorHAnsi" w:cstheme="majorHAnsi"/>
          <w:b/>
          <w:bCs/>
        </w:rPr>
      </w:pPr>
    </w:p>
    <w:p w14:paraId="61456F39" w14:textId="1ACD1D57" w:rsidR="00AC2BA9" w:rsidRDefault="004E43C2" w:rsidP="00AC2BA9">
      <w:pPr>
        <w:rPr>
          <w:rFonts w:asciiTheme="majorHAnsi" w:hAnsiTheme="majorHAnsi" w:cstheme="majorHAnsi"/>
          <w:b/>
          <w:bCs/>
        </w:rPr>
      </w:pPr>
      <w:r w:rsidRPr="004E43C2">
        <w:rPr>
          <w:rFonts w:asciiTheme="majorHAnsi" w:hAnsiTheme="majorHAnsi" w:cstheme="majorHAnsi"/>
          <w:b/>
          <w:bCs/>
        </w:rPr>
        <w:t>Enter your email &amp; password to Sign-In into your Account.</w:t>
      </w:r>
    </w:p>
    <w:p w14:paraId="628A7E30" w14:textId="77777777" w:rsidR="004E43C2" w:rsidRDefault="004E43C2" w:rsidP="00AC2BA9">
      <w:pPr>
        <w:rPr>
          <w:rFonts w:asciiTheme="majorHAnsi" w:hAnsiTheme="majorHAnsi" w:cstheme="majorHAnsi"/>
          <w:b/>
          <w:bCs/>
        </w:rPr>
      </w:pPr>
    </w:p>
    <w:p w14:paraId="0B3A3D2A" w14:textId="479218C2" w:rsidR="004E43C2" w:rsidRDefault="004E43C2" w:rsidP="00AC2BA9">
      <w:pPr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4ACCAD02" wp14:editId="167DA32A">
            <wp:extent cx="6188710" cy="3028170"/>
            <wp:effectExtent l="0" t="0" r="2540" b="127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04862" cy="303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5E10" w14:textId="55BFCB7B" w:rsidR="00DA50EF" w:rsidRPr="00DA50EF" w:rsidRDefault="00DA50EF" w:rsidP="00DA50EF">
      <w:pPr>
        <w:rPr>
          <w:rFonts w:asciiTheme="majorHAnsi" w:hAnsiTheme="majorHAnsi" w:cstheme="majorHAnsi"/>
          <w:b/>
          <w:bCs/>
        </w:rPr>
      </w:pPr>
      <w:r w:rsidRPr="00DA50EF">
        <w:rPr>
          <w:rFonts w:asciiTheme="majorHAnsi" w:hAnsiTheme="majorHAnsi" w:cstheme="majorHAnsi"/>
          <w:b/>
          <w:bCs/>
        </w:rPr>
        <w:lastRenderedPageBreak/>
        <w:t>Click on the From Dropdown button.</w:t>
      </w:r>
    </w:p>
    <w:p w14:paraId="7A62D8C9" w14:textId="77777777" w:rsidR="00DA50EF" w:rsidRDefault="00DA50EF" w:rsidP="00AC2BA9">
      <w:pPr>
        <w:rPr>
          <w:rFonts w:asciiTheme="majorHAnsi" w:hAnsiTheme="majorHAnsi" w:cstheme="majorHAnsi"/>
          <w:b/>
          <w:bCs/>
        </w:rPr>
      </w:pPr>
    </w:p>
    <w:p w14:paraId="49C21ED7" w14:textId="0F624DDB" w:rsidR="004E43C2" w:rsidRDefault="006C0807" w:rsidP="00AC2BA9">
      <w:pP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</w:pPr>
      <w:r>
        <w:rPr>
          <w:rFonts w:asciiTheme="majorHAnsi" w:eastAsiaTheme="majorEastAsia" w:hAnsiTheme="majorHAnsi" w:cstheme="majorBidi"/>
          <w:b/>
          <w:bCs/>
          <w:noProof/>
          <w:color w:val="000000" w:themeColor="text1"/>
        </w:rPr>
        <w:drawing>
          <wp:inline distT="0" distB="0" distL="0" distR="0" wp14:anchorId="49517B69" wp14:editId="1BF861D1">
            <wp:extent cx="6161617" cy="3017510"/>
            <wp:effectExtent l="19050" t="19050" r="10795" b="1206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070" cy="302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83C2E" w14:textId="77777777" w:rsidR="006C0807" w:rsidRDefault="006C0807" w:rsidP="006C0807">
      <w:pPr>
        <w:rPr>
          <w:rFonts w:asciiTheme="majorHAnsi" w:hAnsiTheme="majorHAnsi" w:cstheme="majorHAnsi"/>
        </w:rPr>
      </w:pPr>
    </w:p>
    <w:p w14:paraId="7B9DB19B" w14:textId="77777777" w:rsidR="00DA50EF" w:rsidRPr="006C0807" w:rsidRDefault="00DA50EF" w:rsidP="006C0807">
      <w:pPr>
        <w:rPr>
          <w:rFonts w:asciiTheme="majorHAnsi" w:hAnsiTheme="majorHAnsi" w:cstheme="majorHAnsi"/>
        </w:rPr>
      </w:pPr>
    </w:p>
    <w:p w14:paraId="32A08901" w14:textId="72B1D8FD" w:rsidR="006C0807" w:rsidRDefault="003609CD" w:rsidP="006C0807">
      <w:pPr>
        <w:tabs>
          <w:tab w:val="left" w:pos="1200"/>
        </w:tabs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BDE58D3" wp14:editId="195CE0F3">
            <wp:extent cx="6161405" cy="3028274"/>
            <wp:effectExtent l="19050" t="19050" r="10795" b="2032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602" cy="3034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1CAC79" w14:textId="77777777" w:rsidR="003609CD" w:rsidRDefault="003609CD" w:rsidP="006C0807">
      <w:pPr>
        <w:tabs>
          <w:tab w:val="left" w:pos="1200"/>
        </w:tabs>
        <w:rPr>
          <w:rFonts w:asciiTheme="majorHAnsi" w:hAnsiTheme="majorHAnsi" w:cstheme="majorHAnsi"/>
        </w:rPr>
      </w:pPr>
    </w:p>
    <w:p w14:paraId="5149AF72" w14:textId="2183B89F" w:rsidR="003609CD" w:rsidRDefault="003609CD" w:rsidP="006C0807">
      <w:pPr>
        <w:tabs>
          <w:tab w:val="left" w:pos="1200"/>
        </w:tabs>
        <w:rPr>
          <w:rFonts w:asciiTheme="majorHAnsi" w:hAnsiTheme="majorHAnsi" w:cstheme="majorHAnsi"/>
        </w:rPr>
      </w:pPr>
    </w:p>
    <w:p w14:paraId="3A9FD938" w14:textId="77777777" w:rsidR="0010248C" w:rsidRDefault="0010248C" w:rsidP="006C0807">
      <w:pPr>
        <w:tabs>
          <w:tab w:val="left" w:pos="1200"/>
        </w:tabs>
        <w:rPr>
          <w:rFonts w:asciiTheme="majorHAnsi" w:hAnsiTheme="majorHAnsi" w:cstheme="majorHAnsi"/>
        </w:rPr>
      </w:pPr>
    </w:p>
    <w:p w14:paraId="1006F83E" w14:textId="77777777" w:rsidR="0010248C" w:rsidRDefault="0010248C" w:rsidP="006C0807">
      <w:pPr>
        <w:tabs>
          <w:tab w:val="left" w:pos="1200"/>
        </w:tabs>
        <w:rPr>
          <w:rFonts w:asciiTheme="majorHAnsi" w:hAnsiTheme="majorHAnsi" w:cstheme="majorHAnsi"/>
        </w:rPr>
      </w:pPr>
    </w:p>
    <w:p w14:paraId="7723DD1E" w14:textId="7288D453" w:rsidR="0010248C" w:rsidRDefault="0010248C" w:rsidP="006C0807">
      <w:pPr>
        <w:tabs>
          <w:tab w:val="left" w:pos="1200"/>
        </w:tabs>
        <w:rPr>
          <w:rFonts w:asciiTheme="majorHAnsi" w:hAnsiTheme="majorHAnsi" w:cstheme="majorHAnsi"/>
          <w:b/>
          <w:bCs/>
        </w:rPr>
      </w:pPr>
      <w:r w:rsidRPr="0010248C">
        <w:rPr>
          <w:rFonts w:asciiTheme="majorHAnsi" w:hAnsiTheme="majorHAnsi" w:cstheme="majorHAnsi"/>
          <w:b/>
          <w:bCs/>
        </w:rPr>
        <w:lastRenderedPageBreak/>
        <w:t>Select your Tourism Place.</w:t>
      </w:r>
    </w:p>
    <w:p w14:paraId="58C22F2E" w14:textId="77777777" w:rsidR="0010248C" w:rsidRDefault="0010248C" w:rsidP="006C0807">
      <w:pPr>
        <w:tabs>
          <w:tab w:val="left" w:pos="1200"/>
        </w:tabs>
        <w:rPr>
          <w:rFonts w:asciiTheme="majorHAnsi" w:hAnsiTheme="majorHAnsi" w:cstheme="majorHAnsi"/>
          <w:b/>
          <w:bCs/>
        </w:rPr>
      </w:pPr>
    </w:p>
    <w:p w14:paraId="7F5DEC5D" w14:textId="14341723" w:rsidR="0010248C" w:rsidRDefault="00C83468" w:rsidP="006C0807">
      <w:pPr>
        <w:tabs>
          <w:tab w:val="left" w:pos="1200"/>
        </w:tabs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17CD7535" wp14:editId="13E869F1">
            <wp:extent cx="6203950" cy="4078235"/>
            <wp:effectExtent l="19050" t="19050" r="2540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159" cy="4082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99FD8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1E982100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48700F39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6960D7F4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7A330794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088F2080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741346A7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3473239B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1BB44163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61C702E1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179B586B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1BB8711B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2E797384" w14:textId="77777777" w:rsidR="0025082F" w:rsidRPr="0025082F" w:rsidRDefault="0025082F" w:rsidP="0025082F">
      <w:pPr>
        <w:rPr>
          <w:rFonts w:asciiTheme="majorHAnsi" w:hAnsiTheme="majorHAnsi" w:cstheme="majorHAnsi"/>
        </w:rPr>
      </w:pPr>
    </w:p>
    <w:p w14:paraId="45739CDF" w14:textId="77777777" w:rsidR="0025082F" w:rsidRDefault="0025082F" w:rsidP="00C83468">
      <w:pPr>
        <w:rPr>
          <w:rFonts w:asciiTheme="majorHAnsi" w:hAnsiTheme="majorHAnsi" w:cstheme="majorHAnsi"/>
        </w:rPr>
      </w:pPr>
    </w:p>
    <w:p w14:paraId="5067B1E2" w14:textId="75DEB977" w:rsidR="0025082F" w:rsidRDefault="0032180C" w:rsidP="0025082F">
      <w:pPr>
        <w:pStyle w:val="Heading1"/>
      </w:pPr>
      <w:bookmarkStart w:id="8" w:name="_Toc89567038"/>
      <w:r w:rsidRPr="0032180C">
        <w:lastRenderedPageBreak/>
        <w:t>H</w:t>
      </w:r>
      <w:r w:rsidR="00FB48EB">
        <w:t>ow can I</w:t>
      </w:r>
      <w:r w:rsidRPr="0032180C">
        <w:t xml:space="preserve"> </w:t>
      </w:r>
      <w:r w:rsidR="00611EA1">
        <w:t>G</w:t>
      </w:r>
      <w:r w:rsidR="00FB48EB">
        <w:t>et</w:t>
      </w:r>
      <w:r w:rsidRPr="0032180C">
        <w:t xml:space="preserve"> user features?</w:t>
      </w:r>
      <w:bookmarkEnd w:id="8"/>
    </w:p>
    <w:p w14:paraId="4A98502C" w14:textId="77777777" w:rsidR="0032180C" w:rsidRDefault="0032180C" w:rsidP="0032180C">
      <w:pPr>
        <w:rPr>
          <w:rFonts w:asciiTheme="majorHAnsi" w:eastAsiaTheme="majorEastAsia" w:hAnsiTheme="majorHAnsi" w:cstheme="majorBidi"/>
          <w:b/>
          <w:bCs/>
          <w:caps/>
          <w:color w:val="FFFFFF" w:themeColor="background1"/>
        </w:rPr>
      </w:pPr>
    </w:p>
    <w:p w14:paraId="5E98BABF" w14:textId="4B9E0813" w:rsidR="0032180C" w:rsidRDefault="00000FF0" w:rsidP="0032180C">
      <w:pPr>
        <w:rPr>
          <w:rFonts w:asciiTheme="majorHAnsi" w:hAnsiTheme="majorHAnsi" w:cstheme="majorHAnsi"/>
          <w:b/>
          <w:bCs/>
        </w:rPr>
      </w:pPr>
      <w:r w:rsidRPr="00000FF0">
        <w:rPr>
          <w:rFonts w:asciiTheme="majorHAnsi" w:hAnsiTheme="majorHAnsi" w:cstheme="majorHAnsi"/>
          <w:b/>
          <w:bCs/>
        </w:rPr>
        <w:t>Visit www.RTTS.co &gt;&gt; Click on the From Dropdown button.</w:t>
      </w:r>
    </w:p>
    <w:p w14:paraId="1AD48067" w14:textId="77777777" w:rsidR="00000FF0" w:rsidRDefault="00000FF0" w:rsidP="0032180C">
      <w:pPr>
        <w:rPr>
          <w:rFonts w:asciiTheme="majorHAnsi" w:hAnsiTheme="majorHAnsi" w:cstheme="majorHAnsi"/>
          <w:b/>
          <w:bCs/>
        </w:rPr>
      </w:pPr>
    </w:p>
    <w:p w14:paraId="15DFF073" w14:textId="0A4BBF12" w:rsidR="00000FF0" w:rsidRDefault="00E927C9" w:rsidP="0032180C">
      <w:pPr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16EDD0BC" wp14:editId="0EA282A0">
            <wp:extent cx="6231467" cy="3058612"/>
            <wp:effectExtent l="0" t="0" r="0" b="889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7006" cy="306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DE01" w14:textId="77777777" w:rsidR="00E927C9" w:rsidRDefault="00E927C9" w:rsidP="0032180C">
      <w:pPr>
        <w:rPr>
          <w:rFonts w:asciiTheme="majorHAnsi" w:hAnsiTheme="majorHAnsi" w:cstheme="majorHAnsi"/>
          <w:b/>
          <w:bCs/>
        </w:rPr>
      </w:pPr>
    </w:p>
    <w:p w14:paraId="4AAEC5DE" w14:textId="18B8AB3F" w:rsidR="00E927C9" w:rsidRDefault="00E927C9" w:rsidP="0032180C">
      <w:pPr>
        <w:rPr>
          <w:rFonts w:asciiTheme="majorHAnsi" w:hAnsiTheme="majorHAnsi" w:cstheme="majorHAnsi"/>
          <w:b/>
          <w:bCs/>
        </w:rPr>
      </w:pPr>
      <w:r w:rsidRPr="00E927C9">
        <w:rPr>
          <w:rFonts w:asciiTheme="majorHAnsi" w:hAnsiTheme="majorHAnsi" w:cstheme="majorHAnsi"/>
          <w:b/>
          <w:bCs/>
        </w:rPr>
        <w:t>Click on the To Dropdown button.</w:t>
      </w:r>
    </w:p>
    <w:p w14:paraId="13E8685A" w14:textId="77777777" w:rsidR="00E927C9" w:rsidRDefault="00E927C9" w:rsidP="0032180C">
      <w:pPr>
        <w:rPr>
          <w:rFonts w:asciiTheme="majorHAnsi" w:hAnsiTheme="majorHAnsi" w:cstheme="majorHAnsi"/>
          <w:b/>
          <w:bCs/>
        </w:rPr>
      </w:pPr>
    </w:p>
    <w:p w14:paraId="25267F97" w14:textId="448BB92F" w:rsidR="00E927C9" w:rsidRDefault="00E927C9" w:rsidP="0032180C">
      <w:pPr>
        <w:rPr>
          <w:rFonts w:asciiTheme="majorHAnsi" w:hAnsiTheme="majorHAnsi" w:cstheme="majorHAnsi"/>
          <w:b/>
          <w:bCs/>
        </w:rPr>
      </w:pPr>
      <w:r>
        <w:rPr>
          <w:noProof/>
        </w:rPr>
        <w:drawing>
          <wp:inline distT="0" distB="0" distL="0" distR="0" wp14:anchorId="3F4C2228" wp14:editId="4E1E62A7">
            <wp:extent cx="6240001" cy="3081867"/>
            <wp:effectExtent l="0" t="0" r="8890" b="444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55657" cy="308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8C46" w14:textId="2B3F2A78" w:rsidR="00E927C9" w:rsidRDefault="00C02466" w:rsidP="0032180C">
      <w:pPr>
        <w:rPr>
          <w:rFonts w:asciiTheme="majorHAnsi" w:hAnsiTheme="majorHAnsi" w:cstheme="majorHAnsi"/>
          <w:b/>
          <w:bCs/>
          <w:noProof/>
        </w:rPr>
      </w:pPr>
      <w:r>
        <w:rPr>
          <w:rFonts w:asciiTheme="majorHAnsi" w:hAnsiTheme="majorHAnsi" w:cstheme="majorHAnsi"/>
          <w:b/>
          <w:bCs/>
          <w:noProof/>
        </w:rPr>
        <w:lastRenderedPageBreak/>
        <w:drawing>
          <wp:inline distT="0" distB="0" distL="0" distR="0" wp14:anchorId="26C049EF" wp14:editId="7C5478C7">
            <wp:extent cx="6203950" cy="3027307"/>
            <wp:effectExtent l="19050" t="19050" r="25400" b="209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974" cy="3031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943F9" w14:textId="77777777" w:rsidR="00C02466" w:rsidRDefault="00C02466" w:rsidP="00C02466">
      <w:pPr>
        <w:rPr>
          <w:rFonts w:asciiTheme="majorHAnsi" w:hAnsiTheme="majorHAnsi" w:cstheme="majorHAnsi"/>
          <w:b/>
          <w:bCs/>
          <w:noProof/>
        </w:rPr>
      </w:pPr>
    </w:p>
    <w:p w14:paraId="323ED31D" w14:textId="03CB4DE5" w:rsidR="00C02466" w:rsidRDefault="00C02466" w:rsidP="00C02466">
      <w:pPr>
        <w:rPr>
          <w:rFonts w:asciiTheme="majorHAnsi" w:hAnsiTheme="majorHAnsi" w:cstheme="majorHAnsi"/>
          <w:b/>
          <w:bCs/>
        </w:rPr>
      </w:pPr>
      <w:r w:rsidRPr="00C02466">
        <w:rPr>
          <w:rFonts w:asciiTheme="majorHAnsi" w:hAnsiTheme="majorHAnsi" w:cstheme="majorHAnsi"/>
          <w:b/>
          <w:bCs/>
        </w:rPr>
        <w:t xml:space="preserve">Select your </w:t>
      </w:r>
      <w:r w:rsidRPr="00C02466">
        <w:rPr>
          <w:rFonts w:asciiTheme="majorHAnsi" w:hAnsiTheme="majorHAnsi" w:cstheme="majorHAnsi"/>
          <w:b/>
          <w:bCs/>
        </w:rPr>
        <w:t>user</w:t>
      </w:r>
      <w:r w:rsidRPr="00C02466">
        <w:rPr>
          <w:rFonts w:asciiTheme="majorHAnsi" w:hAnsiTheme="majorHAnsi" w:cstheme="majorHAnsi"/>
          <w:b/>
          <w:bCs/>
        </w:rPr>
        <w:t xml:space="preserve"> feature.</w:t>
      </w:r>
    </w:p>
    <w:p w14:paraId="11D4426E" w14:textId="170540E4" w:rsidR="0093388A" w:rsidRDefault="0093388A" w:rsidP="00C02466">
      <w:pPr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</w:rPr>
        <w:br/>
      </w:r>
    </w:p>
    <w:p w14:paraId="27213D97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7FDE85A1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608E049A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730BB478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52FF4411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12E00ED8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5D64F1E6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2BB42C87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05350146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59FFFB7F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1ED0DD77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48AC5ADC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11DAE4D8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69CAFE1B" w14:textId="77777777" w:rsidR="0093388A" w:rsidRDefault="0093388A" w:rsidP="00C02466">
      <w:pPr>
        <w:rPr>
          <w:rFonts w:asciiTheme="majorHAnsi" w:hAnsiTheme="majorHAnsi" w:cstheme="majorHAnsi"/>
          <w:b/>
          <w:bCs/>
        </w:rPr>
      </w:pPr>
    </w:p>
    <w:p w14:paraId="54675BC2" w14:textId="134591A3" w:rsidR="0093388A" w:rsidRPr="0093388A" w:rsidRDefault="0093388A" w:rsidP="00C02466">
      <w:pPr>
        <w:rPr>
          <w:rFonts w:asciiTheme="majorHAnsi" w:hAnsiTheme="majorHAnsi" w:cstheme="majorHAnsi"/>
          <w:b/>
          <w:bCs/>
          <w:sz w:val="48"/>
          <w:szCs w:val="48"/>
        </w:rPr>
      </w:pPr>
      <w:r w:rsidRPr="0093388A">
        <w:rPr>
          <w:rFonts w:asciiTheme="majorHAnsi" w:hAnsiTheme="majorHAnsi" w:cstheme="majorHAnsi"/>
          <w:b/>
          <w:bCs/>
          <w:sz w:val="48"/>
          <w:szCs w:val="48"/>
        </w:rPr>
        <w:t>End.</w:t>
      </w:r>
    </w:p>
    <w:sectPr w:rsidR="0093388A" w:rsidRPr="0093388A" w:rsidSect="00C87B84">
      <w:footerReference w:type="default" r:id="rId26"/>
      <w:headerReference w:type="first" r:id="rId27"/>
      <w:pgSz w:w="12240" w:h="15840"/>
      <w:pgMar w:top="1440" w:right="3600" w:bottom="1418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ACCAF" w14:textId="77777777" w:rsidR="00D45967" w:rsidRDefault="00D45967">
      <w:pPr>
        <w:spacing w:line="240" w:lineRule="auto"/>
      </w:pPr>
      <w:r>
        <w:separator/>
      </w:r>
    </w:p>
  </w:endnote>
  <w:endnote w:type="continuationSeparator" w:id="0">
    <w:p w14:paraId="4B0E48AD" w14:textId="77777777" w:rsidR="00D45967" w:rsidRDefault="00D459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7124121"/>
      <w:docPartObj>
        <w:docPartGallery w:val="Page Numbers (Bottom of Page)"/>
        <w:docPartUnique/>
      </w:docPartObj>
    </w:sdtPr>
    <w:sdtEndPr/>
    <w:sdtContent>
      <w:p w14:paraId="0B1009A9" w14:textId="77777777" w:rsidR="00190922" w:rsidRPr="00190922" w:rsidRDefault="00190922" w:rsidP="00190922">
        <w:pPr>
          <w:pStyle w:val="Footer"/>
        </w:pPr>
        <w:r w:rsidRPr="00190922">
          <w:fldChar w:fldCharType="begin"/>
        </w:r>
        <w:r w:rsidRPr="00190922">
          <w:instrText xml:space="preserve"> PAGE   \* MERGEFORMAT </w:instrText>
        </w:r>
        <w:r w:rsidRPr="00190922">
          <w:fldChar w:fldCharType="separate"/>
        </w:r>
        <w:r w:rsidR="007A0A5B">
          <w:rPr>
            <w:noProof/>
          </w:rPr>
          <w:t>1</w:t>
        </w:r>
        <w:r w:rsidRPr="00190922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95E81" w14:textId="77777777" w:rsidR="00D45967" w:rsidRDefault="00D45967">
      <w:pPr>
        <w:spacing w:line="240" w:lineRule="auto"/>
      </w:pPr>
      <w:r>
        <w:separator/>
      </w:r>
    </w:p>
  </w:footnote>
  <w:footnote w:type="continuationSeparator" w:id="0">
    <w:p w14:paraId="39CB84CE" w14:textId="77777777" w:rsidR="00D45967" w:rsidRDefault="00D4596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BDC20" w14:textId="627D91BB" w:rsidR="00430D21" w:rsidRDefault="00186F74">
    <w:pPr>
      <w:pStyle w:val="Header"/>
    </w:pPr>
    <w:r>
      <w:rPr>
        <w:noProof/>
        <w:lang w:eastAsia="en-US"/>
      </w:rPr>
      <mc:AlternateContent>
        <mc:Choice Requires="am3d">
          <w:drawing>
            <wp:anchor distT="0" distB="0" distL="114300" distR="114300" simplePos="0" relativeHeight="251660288" behindDoc="0" locked="0" layoutInCell="1" allowOverlap="1" wp14:anchorId="3D6156C3" wp14:editId="52EACB62">
              <wp:simplePos x="0" y="0"/>
              <wp:positionH relativeFrom="column">
                <wp:posOffset>-3133725</wp:posOffset>
              </wp:positionH>
              <wp:positionV relativeFrom="paragraph">
                <wp:posOffset>1003365</wp:posOffset>
              </wp:positionV>
              <wp:extent cx="7695774" cy="6667132"/>
              <wp:effectExtent l="0" t="0" r="0" b="635"/>
              <wp:wrapNone/>
              <wp:docPr id="8" name="3D Model 8" descr="Trai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drawing/2017/model3d">
                  <am3d:model3d r:embed="rId1">
                    <am3d:spPr>
                      <a:xfrm>
                        <a:off x="0" y="0"/>
                        <a:ext cx="7695774" cy="6667132"/>
                      </a:xfrm>
                      <a:prstGeom prst="rect">
                        <a:avLst/>
                      </a:prstGeom>
                    </am3d:spPr>
                    <am3d:camera>
                      <am3d:pos x="0" y="0" z="49830551"/>
                      <am3d:up dx="0" dy="36000000" dz="0"/>
                      <am3d:lookAt x="0" y="0" z="0"/>
                      <am3d:perspective fov="2700000"/>
                    </am3d:camera>
                    <am3d:trans>
                      <am3d:meterPerModelUnit n="1690680" d="1000000"/>
                      <am3d:preTrans dx="0" dy="-4729496" dz="-1295026"/>
                      <am3d:scale>
                        <am3d:sx n="1000000" d="1000000"/>
                        <am3d:sy n="1000000" d="1000000"/>
                        <am3d:sz n="1000000" d="1000000"/>
                      </am3d:scale>
                      <am3d:rot ax="8" ay="-396008" az="-4"/>
                      <am3d:postTrans dx="0" dy="0" dz="0"/>
                    </am3d:trans>
                    <am3d:raster rName="Office3DRenderer" rVer="16.0.8326">
                      <am3d:blip r:embed="rId2"/>
                    </am3d:raster>
                    <am3d:objViewport viewportSz="18762463"/>
                    <am3d:ambientLight>
                      <am3d:clr>
                        <a:scrgbClr r="50000" g="50000" b="50000"/>
                      </am3d:clr>
                      <am3d:illuminance n="500000" d="1000000"/>
                    </am3d:ambientLight>
                    <am3d:ptLight rad="0">
                      <am3d:clr>
                        <a:scrgbClr r="100000" g="75000" b="50000"/>
                      </am3d:clr>
                      <am3d:intensity n="9765625" d="1000000"/>
                      <am3d:pos x="21959998" y="70920001" z="16344003"/>
                    </am3d:ptLight>
                    <am3d:ptLight rad="0">
                      <am3d:clr>
                        <a:scrgbClr r="40000" g="60000" b="95000"/>
                      </am3d:clr>
                      <am3d:intensity n="12250000" d="1000000"/>
                      <am3d:pos x="-37964106" y="51130435" z="57631972"/>
                    </am3d:ptLight>
                    <am3d:ptLight rad="0">
                      <am3d:clr>
                        <a:scrgbClr r="86837" g="72700" b="100000"/>
                      </am3d:clr>
                      <am3d:intensity n="3125000" d="1000000"/>
                      <am3d:pos x="-37739122" y="58056624" z="-34769649"/>
                    </am3d:ptLight>
                  </am3d:model3d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drawing>
            <wp:anchor distT="0" distB="0" distL="114300" distR="114300" simplePos="0" relativeHeight="251660288" behindDoc="0" locked="0" layoutInCell="1" allowOverlap="1" wp14:anchorId="3D6156C3" wp14:editId="52EACB62">
              <wp:simplePos x="0" y="0"/>
              <wp:positionH relativeFrom="column">
                <wp:posOffset>-3133725</wp:posOffset>
              </wp:positionH>
              <wp:positionV relativeFrom="paragraph">
                <wp:posOffset>1003365</wp:posOffset>
              </wp:positionV>
              <wp:extent cx="7695774" cy="6667132"/>
              <wp:effectExtent l="0" t="0" r="0" b="635"/>
              <wp:wrapNone/>
              <wp:docPr id="8" name="3D Model 8" descr="Train"/>
              <wp:cNvGraphicFramePr>
                <a:graphicFrameLocks xmlns:a="http://schemas.openxmlformats.org/drawingml/2006/main" noGrp="1" noDrilldown="1" noSelect="1" noChangeAspect="1" noMove="1" noResize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3D Model 8" descr="Train"/>
                      <pic:cNvPicPr>
                        <a:picLocks noGrp="1" noRot="1" noChangeAspect="1" noMove="1" noResize="1" noEditPoints="1" noAdjustHandles="1" noChangeArrowheads="1" noChangeShapeType="1" noCrop="1"/>
                      </pic:cNvPicPr>
                    </pic:nvPicPr>
                    <pic:blipFill>
                      <a:blip r:embed="rId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695565" cy="66668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34ABFC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 w15:restartNumberingAfterBreak="0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0"/>
  </w:num>
  <w:num w:numId="5">
    <w:abstractNumId w:val="12"/>
  </w:num>
  <w:num w:numId="6">
    <w:abstractNumId w:val="13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F74"/>
    <w:rsid w:val="00000FF0"/>
    <w:rsid w:val="00016917"/>
    <w:rsid w:val="000228C0"/>
    <w:rsid w:val="000243D2"/>
    <w:rsid w:val="00050F8A"/>
    <w:rsid w:val="0010248C"/>
    <w:rsid w:val="00122300"/>
    <w:rsid w:val="00141A31"/>
    <w:rsid w:val="00157A01"/>
    <w:rsid w:val="00164D64"/>
    <w:rsid w:val="001668E8"/>
    <w:rsid w:val="00186F74"/>
    <w:rsid w:val="00190922"/>
    <w:rsid w:val="00192BA9"/>
    <w:rsid w:val="001954AF"/>
    <w:rsid w:val="001C30B8"/>
    <w:rsid w:val="001D3C4C"/>
    <w:rsid w:val="001E0BDF"/>
    <w:rsid w:val="001F2AC2"/>
    <w:rsid w:val="001F47E9"/>
    <w:rsid w:val="00201F81"/>
    <w:rsid w:val="0025082F"/>
    <w:rsid w:val="00284851"/>
    <w:rsid w:val="002C68F5"/>
    <w:rsid w:val="002D155E"/>
    <w:rsid w:val="002D6D73"/>
    <w:rsid w:val="002F1C41"/>
    <w:rsid w:val="0031562C"/>
    <w:rsid w:val="0032180C"/>
    <w:rsid w:val="00333344"/>
    <w:rsid w:val="003609CD"/>
    <w:rsid w:val="0038283A"/>
    <w:rsid w:val="003C1E78"/>
    <w:rsid w:val="003C6383"/>
    <w:rsid w:val="003D2442"/>
    <w:rsid w:val="003E1CD2"/>
    <w:rsid w:val="003E25D4"/>
    <w:rsid w:val="0040707A"/>
    <w:rsid w:val="00430D21"/>
    <w:rsid w:val="00435AD9"/>
    <w:rsid w:val="0047082C"/>
    <w:rsid w:val="00473CD3"/>
    <w:rsid w:val="00474097"/>
    <w:rsid w:val="004839BB"/>
    <w:rsid w:val="00492067"/>
    <w:rsid w:val="00492862"/>
    <w:rsid w:val="004B666B"/>
    <w:rsid w:val="004C4F10"/>
    <w:rsid w:val="004D61EA"/>
    <w:rsid w:val="004E43C2"/>
    <w:rsid w:val="004E77D6"/>
    <w:rsid w:val="004F16DB"/>
    <w:rsid w:val="00541D83"/>
    <w:rsid w:val="00566A88"/>
    <w:rsid w:val="00595B91"/>
    <w:rsid w:val="005B0B26"/>
    <w:rsid w:val="005E320D"/>
    <w:rsid w:val="005E5FF1"/>
    <w:rsid w:val="00611EA1"/>
    <w:rsid w:val="00651E1A"/>
    <w:rsid w:val="00662662"/>
    <w:rsid w:val="006800B7"/>
    <w:rsid w:val="006876AB"/>
    <w:rsid w:val="0069176E"/>
    <w:rsid w:val="006C0807"/>
    <w:rsid w:val="006C287D"/>
    <w:rsid w:val="006D1FDF"/>
    <w:rsid w:val="006E4ED3"/>
    <w:rsid w:val="00712D08"/>
    <w:rsid w:val="00717041"/>
    <w:rsid w:val="00776ECC"/>
    <w:rsid w:val="0078154A"/>
    <w:rsid w:val="00793D81"/>
    <w:rsid w:val="007A0A5B"/>
    <w:rsid w:val="007B00EB"/>
    <w:rsid w:val="007B5BFF"/>
    <w:rsid w:val="007D38F8"/>
    <w:rsid w:val="00801490"/>
    <w:rsid w:val="00837160"/>
    <w:rsid w:val="008447AE"/>
    <w:rsid w:val="00882E6A"/>
    <w:rsid w:val="008856D0"/>
    <w:rsid w:val="009060D7"/>
    <w:rsid w:val="00920A30"/>
    <w:rsid w:val="0093388A"/>
    <w:rsid w:val="00933DFB"/>
    <w:rsid w:val="009466EC"/>
    <w:rsid w:val="00947BF6"/>
    <w:rsid w:val="009B0674"/>
    <w:rsid w:val="00A67606"/>
    <w:rsid w:val="00A90CDE"/>
    <w:rsid w:val="00AA480C"/>
    <w:rsid w:val="00AB6914"/>
    <w:rsid w:val="00AC2BA9"/>
    <w:rsid w:val="00AE7DFC"/>
    <w:rsid w:val="00AF12D5"/>
    <w:rsid w:val="00B04BFF"/>
    <w:rsid w:val="00B32010"/>
    <w:rsid w:val="00B46725"/>
    <w:rsid w:val="00B600BD"/>
    <w:rsid w:val="00BB30F6"/>
    <w:rsid w:val="00BC52F5"/>
    <w:rsid w:val="00C02466"/>
    <w:rsid w:val="00C12E81"/>
    <w:rsid w:val="00C32514"/>
    <w:rsid w:val="00C42F3C"/>
    <w:rsid w:val="00C77E27"/>
    <w:rsid w:val="00C83468"/>
    <w:rsid w:val="00C87B84"/>
    <w:rsid w:val="00CC7B4D"/>
    <w:rsid w:val="00D263B9"/>
    <w:rsid w:val="00D45967"/>
    <w:rsid w:val="00DA50EF"/>
    <w:rsid w:val="00DB1D4E"/>
    <w:rsid w:val="00DC0ACE"/>
    <w:rsid w:val="00DD53B5"/>
    <w:rsid w:val="00DE214D"/>
    <w:rsid w:val="00DF0E35"/>
    <w:rsid w:val="00E73206"/>
    <w:rsid w:val="00E927C9"/>
    <w:rsid w:val="00E93C34"/>
    <w:rsid w:val="00ED1493"/>
    <w:rsid w:val="00ED1A57"/>
    <w:rsid w:val="00ED29D7"/>
    <w:rsid w:val="00ED3AC9"/>
    <w:rsid w:val="00EF74E1"/>
    <w:rsid w:val="00F00B94"/>
    <w:rsid w:val="00F0233C"/>
    <w:rsid w:val="00F05068"/>
    <w:rsid w:val="00F66F60"/>
    <w:rsid w:val="00F72A56"/>
    <w:rsid w:val="00FB48EB"/>
    <w:rsid w:val="00FC540B"/>
    <w:rsid w:val="00FC7FAC"/>
    <w:rsid w:val="00FE6A6A"/>
    <w:rsid w:val="00FF53C4"/>
    <w:rsid w:val="00FF5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6FF7A7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68E8"/>
  </w:style>
  <w:style w:type="paragraph" w:styleId="Heading1">
    <w:name w:val="heading 1"/>
    <w:basedOn w:val="Normal"/>
    <w:link w:val="Heading1Char"/>
    <w:uiPriority w:val="9"/>
    <w:qFormat/>
    <w:rsid w:val="001668E8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asciiTheme="majorHAnsi" w:eastAsiaTheme="majorEastAsia" w:hAnsiTheme="majorHAnsi" w:cstheme="majorBidi"/>
      <w:b/>
      <w:bCs/>
      <w:caps/>
      <w:color w:val="FFFFFF" w:themeColor="background1"/>
    </w:rPr>
  </w:style>
  <w:style w:type="paragraph" w:styleId="Heading2">
    <w:name w:val="heading 2"/>
    <w:basedOn w:val="Normal"/>
    <w:link w:val="Heading2Char"/>
    <w:uiPriority w:val="9"/>
    <w:unhideWhenUsed/>
    <w:qFormat/>
    <w:rsid w:val="001668E8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</w:rPr>
  </w:style>
  <w:style w:type="paragraph" w:styleId="Heading3">
    <w:name w:val="heading 3"/>
    <w:basedOn w:val="Normal"/>
    <w:link w:val="Heading3Char"/>
    <w:uiPriority w:val="9"/>
    <w:unhideWhenUsed/>
    <w:qFormat/>
    <w:rsid w:val="001668E8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1668E8"/>
    <w:pPr>
      <w:spacing w:before="5400" w:after="3400" w:line="240" w:lineRule="auto"/>
      <w:ind w:left="5040" w:right="-1944"/>
      <w:contextualSpacing/>
    </w:pPr>
    <w:rPr>
      <w:rFonts w:asciiTheme="majorHAnsi" w:eastAsiaTheme="majorEastAsia" w:hAnsiTheme="majorHAnsi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1668E8"/>
    <w:rPr>
      <w:rFonts w:asciiTheme="majorHAnsi" w:eastAsiaTheme="majorEastAsia" w:hAnsiTheme="majorHAns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1668E8"/>
    <w:rPr>
      <w:rFonts w:asciiTheme="majorHAnsi" w:eastAsiaTheme="majorEastAsia" w:hAnsiTheme="majorHAnsi" w:cstheme="majorBidi"/>
      <w:b/>
      <w:bCs/>
      <w:caps/>
      <w:color w:val="FFFFFF" w:themeColor="background1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1668E8"/>
    <w:rPr>
      <w:caps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1668E8"/>
    <w:rPr>
      <w:caps/>
      <w:color w:val="5A1E3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styleId="GridTable2">
    <w:name w:val="Grid Table 2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2">
    <w:name w:val="Plain Table 2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5">
    <w:name w:val="Grid Table 3 Accent 5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styleId="ListTable1Light-Accent4">
    <w:name w:val="List Table 1 Light Accent 4"/>
    <w:basedOn w:val="TableNormal"/>
    <w:uiPriority w:val="46"/>
    <w:rsid w:val="00EF74E1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styleId="GridTable3">
    <w:name w:val="Grid Table 3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90CD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Relationship Id="rId1" Type="http://schemas.microsoft.com/office/2017/06/relationships/model3d" Target="media/model3d1.glb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vindu\AppData\Roaming\Microsoft\Templates\Student%20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</Template>
  <TotalTime>0</TotalTime>
  <Pages>18</Pages>
  <Words>433</Words>
  <Characters>2469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2021-11-30T20:31:00Z</dcterms:created>
  <dcterms:modified xsi:type="dcterms:W3CDTF">2021-12-04T21:54:00Z</dcterms:modified>
  <cp:contentStatus/>
</cp:coreProperties>
</file>